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6D" w:rsidRPr="009D6D7E" w:rsidRDefault="00352ED5" w:rsidP="004E2F35">
      <w:r w:rsidRPr="00352ED5">
        <w:rPr>
          <w:noProof/>
        </w:rPr>
        <w:drawing>
          <wp:inline distT="0" distB="0" distL="0" distR="0">
            <wp:extent cx="5943600" cy="457200"/>
            <wp:effectExtent l="38100" t="57150" r="114300" b="952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285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80B" w:rsidRDefault="00B66A5C" w:rsidP="0068480B">
      <w:pPr>
        <w:pStyle w:val="LabTitle"/>
      </w:pPr>
      <w:r>
        <w:t>Web Services</w:t>
      </w:r>
    </w:p>
    <w:p w:rsidR="0068480B" w:rsidRPr="009C666D" w:rsidRDefault="0068480B" w:rsidP="00352ED5">
      <w:pPr>
        <w:pStyle w:val="DocHeader"/>
      </w:pPr>
      <w:r>
        <w:t xml:space="preserve">Estimated </w:t>
      </w:r>
      <w:r w:rsidR="00352ED5">
        <w:t>t</w:t>
      </w:r>
      <w:r>
        <w:t xml:space="preserve">ime </w:t>
      </w:r>
      <w:r w:rsidR="00352ED5">
        <w:t>for</w:t>
      </w:r>
      <w:r>
        <w:t xml:space="preserve"> </w:t>
      </w:r>
      <w:r w:rsidR="00352ED5">
        <w:t>completion</w:t>
      </w:r>
      <w:r w:rsidR="00A10572">
        <w:t>:</w:t>
      </w:r>
      <w:r w:rsidR="00352ED5">
        <w:t xml:space="preserve">  </w:t>
      </w:r>
      <w:r w:rsidR="00B66A5C">
        <w:t>45 minutes</w:t>
      </w:r>
    </w:p>
    <w:p w:rsidR="00352ED5" w:rsidRDefault="00352ED5" w:rsidP="00352ED5">
      <w:pPr>
        <w:pStyle w:val="DocHeader"/>
      </w:pPr>
      <w:r>
        <w:t>Overview:</w:t>
      </w:r>
    </w:p>
    <w:p w:rsidR="00352ED5" w:rsidRDefault="00B66A5C" w:rsidP="00352ED5">
      <w:pPr>
        <w:pStyle w:val="DocHeader"/>
      </w:pPr>
      <w:r>
        <w:t>Implement REST service and access with WebRequest/Response.</w:t>
      </w:r>
    </w:p>
    <w:p w:rsidR="009D6D7E" w:rsidRDefault="00A10572" w:rsidP="001C3B4E">
      <w:pPr>
        <w:pStyle w:val="DocHeader"/>
      </w:pPr>
      <w:r>
        <w:t>Goals:</w:t>
      </w:r>
    </w:p>
    <w:sdt>
      <w:sdtPr>
        <w:rPr>
          <w:rStyle w:val="ListParagraphChar0"/>
        </w:rPr>
        <w:alias w:val="Goals"/>
        <w:tag w:val="Goals"/>
        <w:id w:val="16237098"/>
        <w:placeholder>
          <w:docPart w:val="0E11F7757D0249A39721C74F87E2FB5C"/>
        </w:placeholder>
        <w:temporary/>
        <w:showingPlcHdr/>
        <w:text/>
      </w:sdtPr>
      <w:sdtEndPr>
        <w:rPr>
          <w:rStyle w:val="DefaultParagraphFont"/>
        </w:rPr>
      </w:sdtEndPr>
      <w:sdtContent>
        <w:p w:rsidR="00B52F89" w:rsidRDefault="00101553" w:rsidP="00553D9C">
          <w:pPr>
            <w:pStyle w:val="Goals"/>
          </w:pPr>
          <w:r w:rsidRPr="001C3B4E">
            <w:t>Enter goal(s) for this lab.</w:t>
          </w:r>
        </w:p>
      </w:sdtContent>
    </w:sdt>
    <w:p w:rsidR="000D101F" w:rsidRDefault="000D101F" w:rsidP="000D101F">
      <w:pPr>
        <w:pStyle w:val="DocHeader"/>
      </w:pPr>
      <w:r>
        <w:t>Lab Notes:</w:t>
      </w:r>
    </w:p>
    <w:p w:rsidR="000D101F" w:rsidRDefault="00581E33" w:rsidP="000D101F">
      <w:pPr>
        <w:pStyle w:val="IndentedText"/>
      </w:pPr>
      <w:sdt>
        <w:sdtPr>
          <w:rPr>
            <w:rStyle w:val="IndentedTextChar"/>
          </w:rPr>
          <w:alias w:val="Setup"/>
          <w:tag w:val="Setup"/>
          <w:id w:val="16237104"/>
          <w:placeholder>
            <w:docPart w:val="70ACFC01AF4E4B9F83A725BDA6B00943"/>
          </w:placeholder>
          <w:temporary/>
          <w:showingPlcHdr/>
          <w:text w:multiLine="1"/>
        </w:sdtPr>
        <w:sdtEndPr>
          <w:rPr>
            <w:rStyle w:val="DefaultParagraphFont"/>
          </w:rPr>
        </w:sdtEndPr>
        <w:sdtContent>
          <w:r w:rsidR="00101553">
            <w:rPr>
              <w:rStyle w:val="PlaceholderText"/>
            </w:rPr>
            <w:t>Enter any special setup-issues etc for the lab</w:t>
          </w:r>
          <w:r w:rsidR="00101553" w:rsidRPr="00905A0D">
            <w:rPr>
              <w:rStyle w:val="PlaceholderText"/>
            </w:rPr>
            <w:t>.</w:t>
          </w:r>
        </w:sdtContent>
      </w:sdt>
      <w:r w:rsidR="000D101F">
        <w:t>.</w:t>
      </w:r>
    </w:p>
    <w:p w:rsidR="0000679F" w:rsidRDefault="00B66A5C" w:rsidP="0000679F">
      <w:pPr>
        <w:pStyle w:val="PartTitle"/>
      </w:pPr>
      <w:r>
        <w:t>Implement REST service</w:t>
      </w:r>
    </w:p>
    <w:p w:rsidR="00FA7749" w:rsidRPr="00FA7749" w:rsidRDefault="00B66A5C" w:rsidP="00553D9C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 xml:space="preserve">The code in the Before directory has 4 projects loaded in the solution, with the references already added. </w:t>
      </w:r>
    </w:p>
    <w:p w:rsidR="00FA7749" w:rsidRDefault="00FA7749" w:rsidP="00FA7749">
      <w:pPr>
        <w:pStyle w:val="PartHeader"/>
      </w:pPr>
      <w:r>
        <w:t>Criteria:</w:t>
      </w:r>
    </w:p>
    <w:sdt>
      <w:sdtPr>
        <w:rPr>
          <w:rStyle w:val="ListParagraphChar0"/>
        </w:rPr>
        <w:alias w:val="Criteria"/>
        <w:tag w:val="Criteria"/>
        <w:id w:val="16237114"/>
        <w:placeholder>
          <w:docPart w:val="2E899F011D60444B8C3203D094E42567"/>
        </w:placeholder>
        <w:temporary/>
        <w:showingPlcHdr/>
        <w:text/>
      </w:sdtPr>
      <w:sdtEndPr>
        <w:rPr>
          <w:rStyle w:val="DefaultParagraphFont"/>
        </w:rPr>
      </w:sdtEndPr>
      <w:sdtContent>
        <w:p w:rsidR="00FA7749" w:rsidRDefault="00501A5D" w:rsidP="00FA7749">
          <w:pPr>
            <w:pStyle w:val="ListParagraph0"/>
            <w:numPr>
              <w:ilvl w:val="0"/>
              <w:numId w:val="7"/>
            </w:numPr>
          </w:pPr>
          <w:r w:rsidRPr="00553D9C">
            <w:rPr>
              <w:rStyle w:val="GoalsChar"/>
            </w:rPr>
            <w:t>Enter criteria for the part here.</w:t>
          </w:r>
        </w:p>
      </w:sdtContent>
    </w:sdt>
    <w:p w:rsidR="0000679F" w:rsidRDefault="00301711" w:rsidP="00301711">
      <w:pPr>
        <w:pStyle w:val="PartHeader"/>
      </w:pPr>
      <w:r w:rsidRPr="00301711">
        <w:t>Notes</w:t>
      </w:r>
      <w:r w:rsidR="00537E01">
        <w:t>:</w:t>
      </w:r>
    </w:p>
    <w:sdt>
      <w:sdtPr>
        <w:rPr>
          <w:rStyle w:val="ListParagraphChar0"/>
        </w:rPr>
        <w:alias w:val="Notes"/>
        <w:tag w:val="Notes"/>
        <w:id w:val="16237117"/>
        <w:placeholder>
          <w:docPart w:val="AB7D6A10D572467E92339E6D570857F7"/>
        </w:placeholder>
        <w:temporary/>
        <w:showingPlcHdr/>
        <w:text/>
      </w:sdtPr>
      <w:sdtEndPr>
        <w:rPr>
          <w:rStyle w:val="DefaultParagraphFont"/>
        </w:rPr>
      </w:sdtEndPr>
      <w:sdtContent>
        <w:p w:rsidR="00537E01" w:rsidRDefault="00501A5D" w:rsidP="00537E01">
          <w:pPr>
            <w:pStyle w:val="ListParagraph0"/>
            <w:numPr>
              <w:ilvl w:val="0"/>
              <w:numId w:val="6"/>
            </w:numPr>
          </w:pPr>
          <w:r w:rsidRPr="00553D9C">
            <w:rPr>
              <w:rStyle w:val="GoalsChar"/>
            </w:rPr>
            <w:t>Enter any relevant notes for the part here.</w:t>
          </w:r>
        </w:p>
      </w:sdtContent>
    </w:sdt>
    <w:p w:rsidR="00537E01" w:rsidRDefault="00315630" w:rsidP="00315630">
      <w:pPr>
        <w:pStyle w:val="PartHeader"/>
      </w:pPr>
      <w:r>
        <w:t>Steps:</w:t>
      </w:r>
    </w:p>
    <w:p w:rsidR="00315630" w:rsidRDefault="00613C0E" w:rsidP="00315630">
      <w:pPr>
        <w:pStyle w:val="ListParagraph0"/>
        <w:numPr>
          <w:ilvl w:val="0"/>
          <w:numId w:val="8"/>
        </w:numPr>
        <w:rPr>
          <w:rStyle w:val="ListParagraphChar0"/>
        </w:rPr>
      </w:pPr>
      <w:r>
        <w:rPr>
          <w:rStyle w:val="ListParagraphChar0"/>
        </w:rPr>
        <w:t>Add attributes to</w:t>
      </w:r>
      <w:r w:rsidR="00B66A5C">
        <w:rPr>
          <w:rStyle w:val="ListParagraphChar0"/>
        </w:rPr>
        <w:t xml:space="preserve"> the contract in the project WebServiceContract. The goal is to access the methods with the URL </w:t>
      </w:r>
      <w:hyperlink r:id="rId9" w:history="1">
        <w:r w:rsidRPr="000F3D80">
          <w:rPr>
            <w:rStyle w:val="Hyperlink"/>
          </w:rPr>
          <w:t>http://localhost:9000/Contact/Smith/Bob/Phone</w:t>
        </w:r>
      </w:hyperlink>
      <w:r>
        <w:rPr>
          <w:rStyle w:val="ListParagraphChar0"/>
        </w:rPr>
        <w:t>. The first and last names are encoded in the URL string, and should be mapped to the method parameters.</w:t>
      </w:r>
    </w:p>
    <w:p w:rsidR="001C3B4E" w:rsidRDefault="00613C0E" w:rsidP="00613C0E">
      <w:pPr>
        <w:pStyle w:val="ListParagraph0"/>
        <w:numPr>
          <w:ilvl w:val="1"/>
          <w:numId w:val="8"/>
        </w:numPr>
        <w:rPr>
          <w:rStyle w:val="ListParagraphChar0"/>
        </w:rPr>
      </w:pPr>
      <w:r>
        <w:rPr>
          <w:rStyle w:val="ListParagraphChar0"/>
        </w:rPr>
        <w:t>Use WebGet with UriTemplate to turn on REST support</w:t>
      </w:r>
    </w:p>
    <w:p w:rsidR="00613C0E" w:rsidRDefault="00613C0E" w:rsidP="00613C0E">
      <w:pPr>
        <w:pStyle w:val="LabSteps"/>
      </w:pPr>
      <w:r>
        <w:t>Implement in the contract using the code in WebServiceImpl</w:t>
      </w:r>
    </w:p>
    <w:p w:rsidR="00613C0E" w:rsidRDefault="00613C0E" w:rsidP="00613C0E">
      <w:pPr>
        <w:pStyle w:val="LabSteps"/>
      </w:pPr>
      <w:r>
        <w:t>Add the hosting code in the WebService project.</w:t>
      </w:r>
    </w:p>
    <w:p w:rsidR="00613C0E" w:rsidRDefault="00613C0E" w:rsidP="00613C0E">
      <w:pPr>
        <w:pStyle w:val="LabSteps"/>
        <w:numPr>
          <w:ilvl w:val="1"/>
          <w:numId w:val="31"/>
        </w:numPr>
      </w:pPr>
      <w:r>
        <w:t>Use WebServiceHost</w:t>
      </w:r>
    </w:p>
    <w:p w:rsidR="00613C0E" w:rsidRDefault="00613C0E" w:rsidP="00613C0E">
      <w:pPr>
        <w:pStyle w:val="LabSteps"/>
        <w:numPr>
          <w:ilvl w:val="1"/>
          <w:numId w:val="31"/>
        </w:numPr>
      </w:pPr>
      <w:r>
        <w:t xml:space="preserve">Pick a url for this service, for example: </w:t>
      </w:r>
      <w:hyperlink r:id="rId10" w:history="1">
        <w:r w:rsidRPr="000F3D80">
          <w:rPr>
            <w:rStyle w:val="Hyperlink"/>
          </w:rPr>
          <w:t>http://localhost:9000/Contact</w:t>
        </w:r>
      </w:hyperlink>
      <w:r>
        <w:t>.</w:t>
      </w:r>
    </w:p>
    <w:p w:rsidR="00613C0E" w:rsidRDefault="00613C0E" w:rsidP="00613C0E">
      <w:pPr>
        <w:pStyle w:val="LabSteps"/>
        <w:numPr>
          <w:ilvl w:val="1"/>
          <w:numId w:val="31"/>
        </w:numPr>
      </w:pPr>
      <w:r>
        <w:t>Use the WebHttpBinding in the endpoint</w:t>
      </w:r>
    </w:p>
    <w:p w:rsidR="00613C0E" w:rsidRDefault="00613C0E" w:rsidP="00613C0E">
      <w:pPr>
        <w:pStyle w:val="LabSteps"/>
      </w:pPr>
      <w:r>
        <w:t>Run the service. In a web browser, visit the URL and inspect the return result.</w:t>
      </w:r>
    </w:p>
    <w:p w:rsidR="00A651E3" w:rsidRDefault="00613C0E" w:rsidP="00A740BA">
      <w:pPr>
        <w:pStyle w:val="PartTitle"/>
      </w:pPr>
      <w:r>
        <w:lastRenderedPageBreak/>
        <w:t>Implement web client</w:t>
      </w:r>
    </w:p>
    <w:p w:rsidR="00A740BA" w:rsidRDefault="00613C0E" w:rsidP="00553D9C">
      <w:pPr>
        <w:pStyle w:val="PartIntroParagraph"/>
      </w:pPr>
      <w:r>
        <w:t>Write client code to access the REST service and print out the response value.</w:t>
      </w:r>
    </w:p>
    <w:p w:rsidR="00B67143" w:rsidRDefault="00B67143" w:rsidP="00455006">
      <w:pPr>
        <w:pStyle w:val="ListParagraph0"/>
        <w:numPr>
          <w:ilvl w:val="0"/>
          <w:numId w:val="20"/>
        </w:numPr>
      </w:pPr>
      <w:r>
        <w:t>Use WebRequest to create a connection to the REST service.</w:t>
      </w:r>
    </w:p>
    <w:p w:rsidR="00455006" w:rsidRDefault="00B67143" w:rsidP="00455006">
      <w:pPr>
        <w:pStyle w:val="ListParagraph0"/>
        <w:numPr>
          <w:ilvl w:val="0"/>
          <w:numId w:val="20"/>
        </w:numPr>
      </w:pPr>
      <w:r>
        <w:t>Get the response stream. Use a StreamReader to convert it to text. Call ReadToEnd to get the entire response value.</w:t>
      </w:r>
      <w:r w:rsidR="00455006">
        <w:t xml:space="preserve"> </w:t>
      </w:r>
      <w:r>
        <w:t>Print on the Console.</w:t>
      </w:r>
    </w:p>
    <w:p w:rsidR="00B52F89" w:rsidRPr="00B52F89" w:rsidRDefault="00B52F89" w:rsidP="00B52F89">
      <w:pPr>
        <w:pStyle w:val="ListParagraph0"/>
      </w:pPr>
    </w:p>
    <w:sectPr w:rsidR="00B52F89" w:rsidRPr="00B52F89" w:rsidSect="00DB46D4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213" w:rsidRDefault="007F6213" w:rsidP="003E74B5">
      <w:pPr>
        <w:spacing w:after="0" w:line="240" w:lineRule="auto"/>
      </w:pPr>
      <w:r>
        <w:separator/>
      </w:r>
    </w:p>
  </w:endnote>
  <w:endnote w:type="continuationSeparator" w:id="1">
    <w:p w:rsidR="007F6213" w:rsidRDefault="007F6213" w:rsidP="003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DF" w:rsidRDefault="00352ED5">
    <w:pPr>
      <w:pStyle w:val="Footer"/>
    </w:pPr>
    <w:r>
      <w:t>© 2007 Education Experiences, Inc.  All rights reserved</w:t>
    </w:r>
    <w:r w:rsidR="00581E33">
      <w:fldChar w:fldCharType="begin"/>
    </w:r>
    <w:r w:rsidR="00B807E3">
      <w:instrText xml:space="preserve"> REF  LabName </w:instrText>
    </w:r>
    <w:r w:rsidR="00581E33">
      <w:fldChar w:fldCharType="end"/>
    </w:r>
    <w:r w:rsidR="00000EDF">
      <w:ptab w:relativeTo="margin" w:alignment="right" w:leader="none"/>
    </w:r>
    <w:r w:rsidR="00000EDF">
      <w:t xml:space="preserve">Page </w:t>
    </w:r>
    <w:fldSimple w:instr=" PAGE   \* MERGEFORMAT ">
      <w:r w:rsidR="00B67143">
        <w:rPr>
          <w:noProof/>
        </w:rPr>
        <w:t>1</w:t>
      </w:r>
    </w:fldSimple>
    <w:r w:rsidR="00000EDF">
      <w:t xml:space="preserve"> of </w:t>
    </w:r>
    <w:fldSimple w:instr=" NUMPAGES   \* MERGEFORMAT ">
      <w:r w:rsidR="00B67143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213" w:rsidRDefault="007F6213" w:rsidP="003E74B5">
      <w:pPr>
        <w:spacing w:after="0" w:line="240" w:lineRule="auto"/>
      </w:pPr>
      <w:r>
        <w:separator/>
      </w:r>
    </w:p>
  </w:footnote>
  <w:footnote w:type="continuationSeparator" w:id="1">
    <w:p w:rsidR="007F6213" w:rsidRDefault="007F6213" w:rsidP="003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5DC5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5F95E52"/>
    <w:multiLevelType w:val="hybridMultilevel"/>
    <w:tmpl w:val="8742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5219C"/>
    <w:multiLevelType w:val="multilevel"/>
    <w:tmpl w:val="B004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7DB15D1"/>
    <w:multiLevelType w:val="multilevel"/>
    <w:tmpl w:val="4CA8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124F17D3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39D3470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166C5923"/>
    <w:multiLevelType w:val="hybridMultilevel"/>
    <w:tmpl w:val="B9B4A0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53F114F"/>
    <w:multiLevelType w:val="hybridMultilevel"/>
    <w:tmpl w:val="81DC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67214"/>
    <w:multiLevelType w:val="multilevel"/>
    <w:tmpl w:val="8D1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A5B1B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2C9E75DB"/>
    <w:multiLevelType w:val="hybridMultilevel"/>
    <w:tmpl w:val="ACFCB9E0"/>
    <w:lvl w:ilvl="0" w:tplc="426C8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B174D"/>
    <w:multiLevelType w:val="hybridMultilevel"/>
    <w:tmpl w:val="133A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FC602E"/>
    <w:multiLevelType w:val="hybridMultilevel"/>
    <w:tmpl w:val="24DA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D702F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3D1D30E6"/>
    <w:multiLevelType w:val="hybridMultilevel"/>
    <w:tmpl w:val="25F8EF0C"/>
    <w:lvl w:ilvl="0" w:tplc="FA24F3AE">
      <w:start w:val="1"/>
      <w:numFmt w:val="decimal"/>
      <w:pStyle w:val="LabStep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B458A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3EA7567A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3F0C5DE4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3FF275BE"/>
    <w:multiLevelType w:val="hybridMultilevel"/>
    <w:tmpl w:val="94A28F8A"/>
    <w:lvl w:ilvl="0" w:tplc="F63CDD9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CE660A"/>
    <w:multiLevelType w:val="multilevel"/>
    <w:tmpl w:val="B498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5B53B8"/>
    <w:multiLevelType w:val="multilevel"/>
    <w:tmpl w:val="14F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795918"/>
    <w:multiLevelType w:val="multilevel"/>
    <w:tmpl w:val="BB8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5E2A4D96"/>
    <w:multiLevelType w:val="hybridMultilevel"/>
    <w:tmpl w:val="4CE41F62"/>
    <w:lvl w:ilvl="0" w:tplc="7730D8D8">
      <w:start w:val="1"/>
      <w:numFmt w:val="bullet"/>
      <w:pStyle w:val="Goa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55180"/>
    <w:multiLevelType w:val="multilevel"/>
    <w:tmpl w:val="23A49B1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6D25937"/>
    <w:multiLevelType w:val="multilevel"/>
    <w:tmpl w:val="B108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E81EFA"/>
    <w:multiLevelType w:val="hybridMultilevel"/>
    <w:tmpl w:val="0944EE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C93B19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6EE876CD"/>
    <w:multiLevelType w:val="multilevel"/>
    <w:tmpl w:val="0714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>
    <w:nsid w:val="6F427EF3"/>
    <w:multiLevelType w:val="multilevel"/>
    <w:tmpl w:val="23A49B1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B51219A"/>
    <w:multiLevelType w:val="hybridMultilevel"/>
    <w:tmpl w:val="A5CA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29"/>
  </w:num>
  <w:num w:numId="6">
    <w:abstractNumId w:val="12"/>
  </w:num>
  <w:num w:numId="7">
    <w:abstractNumId w:val="7"/>
  </w:num>
  <w:num w:numId="8">
    <w:abstractNumId w:val="14"/>
  </w:num>
  <w:num w:numId="9">
    <w:abstractNumId w:val="8"/>
  </w:num>
  <w:num w:numId="10">
    <w:abstractNumId w:val="20"/>
  </w:num>
  <w:num w:numId="11">
    <w:abstractNumId w:val="19"/>
  </w:num>
  <w:num w:numId="12">
    <w:abstractNumId w:val="24"/>
  </w:num>
  <w:num w:numId="13">
    <w:abstractNumId w:val="5"/>
  </w:num>
  <w:num w:numId="14">
    <w:abstractNumId w:val="18"/>
  </w:num>
  <w:num w:numId="15">
    <w:abstractNumId w:val="25"/>
  </w:num>
  <w:num w:numId="16">
    <w:abstractNumId w:val="23"/>
  </w:num>
  <w:num w:numId="17">
    <w:abstractNumId w:val="28"/>
  </w:num>
  <w:num w:numId="18">
    <w:abstractNumId w:val="15"/>
  </w:num>
  <w:num w:numId="19">
    <w:abstractNumId w:val="0"/>
  </w:num>
  <w:num w:numId="20">
    <w:abstractNumId w:val="3"/>
  </w:num>
  <w:num w:numId="21">
    <w:abstractNumId w:val="2"/>
  </w:num>
  <w:num w:numId="22">
    <w:abstractNumId w:val="17"/>
  </w:num>
  <w:num w:numId="23">
    <w:abstractNumId w:val="4"/>
  </w:num>
  <w:num w:numId="24">
    <w:abstractNumId w:val="27"/>
  </w:num>
  <w:num w:numId="25">
    <w:abstractNumId w:val="13"/>
  </w:num>
  <w:num w:numId="26">
    <w:abstractNumId w:val="21"/>
  </w:num>
  <w:num w:numId="27">
    <w:abstractNumId w:val="26"/>
  </w:num>
  <w:num w:numId="28">
    <w:abstractNumId w:val="16"/>
  </w:num>
  <w:num w:numId="29">
    <w:abstractNumId w:val="9"/>
  </w:num>
  <w:num w:numId="30">
    <w:abstractNumId w:val="2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D024"/>
  <w:stylePaneSortMethod w:val="0000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613C0E"/>
    <w:rsid w:val="00000EDF"/>
    <w:rsid w:val="0000679F"/>
    <w:rsid w:val="000A225D"/>
    <w:rsid w:val="000D101F"/>
    <w:rsid w:val="00101553"/>
    <w:rsid w:val="001033CC"/>
    <w:rsid w:val="001A0B54"/>
    <w:rsid w:val="001C3B4E"/>
    <w:rsid w:val="001E742B"/>
    <w:rsid w:val="001F26C8"/>
    <w:rsid w:val="002205EB"/>
    <w:rsid w:val="002B0D4E"/>
    <w:rsid w:val="002C0CDC"/>
    <w:rsid w:val="002D2A40"/>
    <w:rsid w:val="002F6F4E"/>
    <w:rsid w:val="00301711"/>
    <w:rsid w:val="00315630"/>
    <w:rsid w:val="00352ED5"/>
    <w:rsid w:val="003E74B5"/>
    <w:rsid w:val="0042665D"/>
    <w:rsid w:val="00455006"/>
    <w:rsid w:val="004A1CE7"/>
    <w:rsid w:val="004E2F35"/>
    <w:rsid w:val="004F46EB"/>
    <w:rsid w:val="00501A5D"/>
    <w:rsid w:val="00517D05"/>
    <w:rsid w:val="00537E01"/>
    <w:rsid w:val="00553D9C"/>
    <w:rsid w:val="00581E33"/>
    <w:rsid w:val="00613C0E"/>
    <w:rsid w:val="00633458"/>
    <w:rsid w:val="0068480B"/>
    <w:rsid w:val="006D09E0"/>
    <w:rsid w:val="00716E90"/>
    <w:rsid w:val="0074371A"/>
    <w:rsid w:val="00783E3C"/>
    <w:rsid w:val="007C67F9"/>
    <w:rsid w:val="007F6213"/>
    <w:rsid w:val="00857D84"/>
    <w:rsid w:val="008620A5"/>
    <w:rsid w:val="008811E4"/>
    <w:rsid w:val="008A2D1B"/>
    <w:rsid w:val="008E42FA"/>
    <w:rsid w:val="00951E6C"/>
    <w:rsid w:val="009868FF"/>
    <w:rsid w:val="009C666D"/>
    <w:rsid w:val="009D6D7E"/>
    <w:rsid w:val="00A10572"/>
    <w:rsid w:val="00A359F2"/>
    <w:rsid w:val="00A40B3F"/>
    <w:rsid w:val="00A651E3"/>
    <w:rsid w:val="00A73D79"/>
    <w:rsid w:val="00A740BA"/>
    <w:rsid w:val="00AC1019"/>
    <w:rsid w:val="00B114AA"/>
    <w:rsid w:val="00B477AE"/>
    <w:rsid w:val="00B52F89"/>
    <w:rsid w:val="00B66A5C"/>
    <w:rsid w:val="00B67143"/>
    <w:rsid w:val="00B7053B"/>
    <w:rsid w:val="00B807E3"/>
    <w:rsid w:val="00BE7C3B"/>
    <w:rsid w:val="00C0155F"/>
    <w:rsid w:val="00C01713"/>
    <w:rsid w:val="00C202AD"/>
    <w:rsid w:val="00CB1232"/>
    <w:rsid w:val="00CB4C6F"/>
    <w:rsid w:val="00DB2D35"/>
    <w:rsid w:val="00DB46D4"/>
    <w:rsid w:val="00DD2036"/>
    <w:rsid w:val="00E22B9C"/>
    <w:rsid w:val="00E34D34"/>
    <w:rsid w:val="00E57387"/>
    <w:rsid w:val="00E57890"/>
    <w:rsid w:val="00ED3F8C"/>
    <w:rsid w:val="00F44E36"/>
    <w:rsid w:val="00F55DEE"/>
    <w:rsid w:val="00F67A0A"/>
    <w:rsid w:val="00F864E2"/>
    <w:rsid w:val="00FA7749"/>
    <w:rsid w:val="00FD2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6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D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7E"/>
    <w:rPr>
      <w:rFonts w:ascii="Tahoma" w:hAnsi="Tahoma" w:cs="Tahoma"/>
      <w:sz w:val="16"/>
      <w:szCs w:val="16"/>
    </w:rPr>
  </w:style>
  <w:style w:type="paragraph" w:customStyle="1" w:styleId="LabTitle">
    <w:name w:val="LabTitle"/>
    <w:basedOn w:val="Heading1"/>
    <w:next w:val="Normal"/>
    <w:link w:val="LabTitleChar"/>
    <w:qFormat/>
    <w:rsid w:val="000A225D"/>
    <w:pPr>
      <w:pBdr>
        <w:bottom w:val="single" w:sz="4" w:space="1" w:color="auto"/>
      </w:pBdr>
    </w:pPr>
    <w:rPr>
      <w:rFonts w:ascii="Arial" w:hAnsi="Arial"/>
      <w:sz w:val="36"/>
      <w:lang w:val="en-GB"/>
    </w:rPr>
  </w:style>
  <w:style w:type="paragraph" w:customStyle="1" w:styleId="DocHeader">
    <w:name w:val="DocHeader"/>
    <w:basedOn w:val="Heading2"/>
    <w:next w:val="IndentedText"/>
    <w:link w:val="DocHeaderChar"/>
    <w:autoRedefine/>
    <w:qFormat/>
    <w:rsid w:val="009C666D"/>
    <w:rPr>
      <w:rFonts w:ascii="Arial" w:hAnsi="Arial"/>
      <w:color w:val="auto"/>
      <w:sz w:val="28"/>
      <w:lang w:val="en-GB"/>
    </w:rPr>
  </w:style>
  <w:style w:type="character" w:customStyle="1" w:styleId="LabTitleChar">
    <w:name w:val="LabTitle Char"/>
    <w:basedOn w:val="Heading1Char"/>
    <w:link w:val="LabTitle"/>
    <w:rsid w:val="000A225D"/>
    <w:rPr>
      <w:rFonts w:ascii="Arial" w:hAnsi="Arial"/>
      <w:b/>
      <w:bCs/>
      <w:sz w:val="36"/>
      <w:lang w:val="en-GB"/>
    </w:rPr>
  </w:style>
  <w:style w:type="paragraph" w:customStyle="1" w:styleId="IndentedText">
    <w:name w:val="IndentedText"/>
    <w:basedOn w:val="Normal"/>
    <w:link w:val="IndentedTextChar"/>
    <w:qFormat/>
    <w:rsid w:val="007C67F9"/>
    <w:pPr>
      <w:ind w:left="720"/>
    </w:pPr>
    <w:rPr>
      <w:rFonts w:cs="Arial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cHeaderChar">
    <w:name w:val="DocHeader Char"/>
    <w:basedOn w:val="Heading2Char"/>
    <w:link w:val="DocHeader"/>
    <w:rsid w:val="009C666D"/>
    <w:rPr>
      <w:rFonts w:ascii="Arial" w:hAnsi="Arial"/>
      <w:sz w:val="2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10572"/>
    <w:pPr>
      <w:ind w:left="720"/>
      <w:contextualSpacing/>
    </w:pPr>
  </w:style>
  <w:style w:type="character" w:customStyle="1" w:styleId="IndentedTextChar">
    <w:name w:val="IndentedText Char"/>
    <w:basedOn w:val="DefaultParagraphFont"/>
    <w:link w:val="IndentedText"/>
    <w:rsid w:val="007C67F9"/>
    <w:rPr>
      <w:rFonts w:ascii="Times New Roman" w:hAnsi="Times New Roman" w:cs="Arial"/>
      <w:sz w:val="24"/>
      <w:szCs w:val="20"/>
      <w:lang w:val="en-GB"/>
    </w:rPr>
  </w:style>
  <w:style w:type="paragraph" w:customStyle="1" w:styleId="PartTitle">
    <w:name w:val="PartTitle"/>
    <w:basedOn w:val="Heading2"/>
    <w:next w:val="Text"/>
    <w:link w:val="PartTitleChar"/>
    <w:autoRedefine/>
    <w:qFormat/>
    <w:rsid w:val="00716E90"/>
    <w:pPr>
      <w:pBdr>
        <w:top w:val="single" w:sz="4" w:space="4" w:color="auto"/>
      </w:pBdr>
      <w:shd w:val="clear" w:color="auto" w:fill="FFFFFF" w:themeFill="background1"/>
      <w:spacing w:after="240"/>
    </w:pPr>
    <w:rPr>
      <w:rFonts w:ascii="Arial" w:hAnsi="Arial" w:cs="Arial"/>
      <w:sz w:val="28"/>
      <w:szCs w:val="28"/>
    </w:rPr>
  </w:style>
  <w:style w:type="paragraph" w:customStyle="1" w:styleId="Text">
    <w:name w:val="Text"/>
    <w:basedOn w:val="Normal"/>
    <w:link w:val="TextChar"/>
    <w:autoRedefine/>
    <w:qFormat/>
    <w:rsid w:val="00CB4C6F"/>
    <w:pPr>
      <w:spacing w:line="240" w:lineRule="auto"/>
    </w:pPr>
    <w:rPr>
      <w:rFonts w:cs="Arial"/>
    </w:rPr>
  </w:style>
  <w:style w:type="paragraph" w:customStyle="1" w:styleId="ListParagraph0">
    <w:name w:val="ListParagraph"/>
    <w:basedOn w:val="Normal"/>
    <w:link w:val="ListParagraphChar0"/>
    <w:autoRedefine/>
    <w:qFormat/>
    <w:rsid w:val="007C67F9"/>
    <w:pPr>
      <w:spacing w:after="120" w:line="240" w:lineRule="auto"/>
    </w:pPr>
    <w:rPr>
      <w:rFonts w:cs="Arial"/>
    </w:rPr>
  </w:style>
  <w:style w:type="character" w:customStyle="1" w:styleId="TextChar">
    <w:name w:val="Text Char"/>
    <w:basedOn w:val="DefaultParagraphFont"/>
    <w:link w:val="Text"/>
    <w:rsid w:val="00CB4C6F"/>
    <w:rPr>
      <w:rFonts w:ascii="Times New Roman" w:hAnsi="Times New Roman" w:cs="Arial"/>
      <w:sz w:val="24"/>
    </w:rPr>
  </w:style>
  <w:style w:type="paragraph" w:customStyle="1" w:styleId="PartHeader">
    <w:name w:val="PartHeader"/>
    <w:basedOn w:val="Heading3"/>
    <w:next w:val="ListParagraph0"/>
    <w:link w:val="PartHeaderChar"/>
    <w:qFormat/>
    <w:rsid w:val="00301711"/>
    <w:rPr>
      <w:rFonts w:ascii="Arial" w:hAnsi="Arial" w:cs="Arial"/>
      <w:color w:val="auto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4D34"/>
  </w:style>
  <w:style w:type="character" w:customStyle="1" w:styleId="ListParagraphChar0">
    <w:name w:val="ListParagraph Char"/>
    <w:basedOn w:val="ListParagraphChar"/>
    <w:link w:val="ListParagraph0"/>
    <w:rsid w:val="007C67F9"/>
    <w:rPr>
      <w:rFonts w:ascii="Times New Roman" w:hAnsi="Times New Roman" w:cs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tHeaderChar">
    <w:name w:val="PartHeader Char"/>
    <w:basedOn w:val="Heading3Char"/>
    <w:link w:val="PartHeader"/>
    <w:rsid w:val="00301711"/>
    <w:rPr>
      <w:rFonts w:ascii="Arial" w:hAnsi="Arial" w:cs="Arial"/>
      <w:sz w:val="24"/>
      <w:szCs w:val="24"/>
    </w:rPr>
  </w:style>
  <w:style w:type="paragraph" w:customStyle="1" w:styleId="CodeSegment">
    <w:name w:val="CodeSegment"/>
    <w:basedOn w:val="Normal"/>
    <w:link w:val="CodeSegmentChar"/>
    <w:qFormat/>
    <w:rsid w:val="00C202AD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BFBFBF" w:themeFill="background1" w:themeFillShade="BF"/>
      <w:contextualSpacing/>
    </w:pPr>
    <w:rPr>
      <w:rFonts w:ascii="Courier New" w:hAnsi="Courier New"/>
      <w:sz w:val="20"/>
    </w:rPr>
  </w:style>
  <w:style w:type="paragraph" w:customStyle="1" w:styleId="IndentedCodeSegment">
    <w:name w:val="IndentedCodeSegment"/>
    <w:basedOn w:val="CodeSegment"/>
    <w:link w:val="IndentedCodeSegmentChar"/>
    <w:qFormat/>
    <w:rsid w:val="00DD2036"/>
    <w:pPr>
      <w:ind w:left="720"/>
    </w:pPr>
  </w:style>
  <w:style w:type="character" w:customStyle="1" w:styleId="CodeSegmentChar">
    <w:name w:val="CodeSegment Char"/>
    <w:basedOn w:val="DefaultParagraphFont"/>
    <w:link w:val="CodeSegment"/>
    <w:rsid w:val="00C202AD"/>
    <w:rPr>
      <w:rFonts w:ascii="Courier New" w:hAnsi="Courier New"/>
      <w:sz w:val="20"/>
      <w:shd w:val="clear" w:color="auto" w:fill="BFBFBF" w:themeFill="background1" w:themeFillShade="BF"/>
    </w:rPr>
  </w:style>
  <w:style w:type="character" w:customStyle="1" w:styleId="IndentedCodeSegmentChar">
    <w:name w:val="IndentedCodeSegment Char"/>
    <w:basedOn w:val="CodeSegmentChar"/>
    <w:link w:val="IndentedCodeSegment"/>
    <w:rsid w:val="00DD2036"/>
  </w:style>
  <w:style w:type="paragraph" w:customStyle="1" w:styleId="SolutionHeader">
    <w:name w:val="SolutionHeader"/>
    <w:basedOn w:val="PartTitle"/>
    <w:next w:val="ListParagraph0"/>
    <w:link w:val="SolutionHeaderChar"/>
    <w:qFormat/>
    <w:rsid w:val="001C3B4E"/>
    <w:pPr>
      <w:spacing w:before="240"/>
    </w:pPr>
  </w:style>
  <w:style w:type="paragraph" w:styleId="NormalWeb">
    <w:name w:val="Normal (Web)"/>
    <w:basedOn w:val="Normal"/>
    <w:link w:val="NormalWebChar"/>
    <w:uiPriority w:val="99"/>
    <w:semiHidden/>
    <w:unhideWhenUsed/>
    <w:rsid w:val="00FA77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rtTitleChar">
    <w:name w:val="PartTitle Char"/>
    <w:basedOn w:val="Heading2Char"/>
    <w:link w:val="PartTitle"/>
    <w:rsid w:val="00716E90"/>
    <w:rPr>
      <w:rFonts w:ascii="Arial" w:hAnsi="Arial" w:cs="Arial"/>
      <w:b/>
      <w:bCs/>
      <w:sz w:val="28"/>
      <w:szCs w:val="28"/>
      <w:shd w:val="clear" w:color="auto" w:fill="FFFFFF" w:themeFill="background1"/>
    </w:rPr>
  </w:style>
  <w:style w:type="character" w:customStyle="1" w:styleId="SolutionHeaderChar">
    <w:name w:val="SolutionHeader Char"/>
    <w:basedOn w:val="PartTitleChar"/>
    <w:link w:val="SolutionHeader"/>
    <w:rsid w:val="001C3B4E"/>
    <w:rPr>
      <w:b/>
      <w:bCs/>
      <w:shd w:val="clear" w:color="auto" w:fill="FFFF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7A0A"/>
    <w:rPr>
      <w:color w:val="0000FF" w:themeColor="hyperlink"/>
      <w:u w:val="single"/>
    </w:rPr>
  </w:style>
  <w:style w:type="paragraph" w:customStyle="1" w:styleId="Note">
    <w:name w:val="Note"/>
    <w:basedOn w:val="Normal"/>
    <w:link w:val="NoteChar"/>
    <w:autoRedefine/>
    <w:qFormat/>
    <w:rsid w:val="002C0CDC"/>
    <w:pPr>
      <w:pBdr>
        <w:top w:val="single" w:sz="4" w:space="1" w:color="auto"/>
        <w:bottom w:val="single" w:sz="2" w:space="1" w:color="auto"/>
      </w:pBdr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paragraph" w:customStyle="1" w:styleId="IndentedNote">
    <w:name w:val="IndentedNote"/>
    <w:basedOn w:val="Note"/>
    <w:link w:val="IndentedNoteChar"/>
    <w:autoRedefine/>
    <w:qFormat/>
    <w:rsid w:val="00F55DEE"/>
    <w:pPr>
      <w:ind w:left="720"/>
    </w:pPr>
  </w:style>
  <w:style w:type="paragraph" w:customStyle="1" w:styleId="Warning">
    <w:name w:val="Warning"/>
    <w:basedOn w:val="Normal"/>
    <w:link w:val="WarningChar"/>
    <w:autoRedefine/>
    <w:qFormat/>
    <w:rsid w:val="002C0CD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CC99"/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character" w:customStyle="1" w:styleId="NoteChar">
    <w:name w:val="Note Char"/>
    <w:basedOn w:val="DefaultParagraphFont"/>
    <w:link w:val="Note"/>
    <w:rsid w:val="002C0CDC"/>
    <w:rPr>
      <w:rFonts w:ascii="Arial" w:eastAsia="Times New Roman" w:hAnsi="Arial" w:cs="Times New Roman"/>
      <w:szCs w:val="20"/>
    </w:rPr>
  </w:style>
  <w:style w:type="character" w:customStyle="1" w:styleId="IndentedNoteChar">
    <w:name w:val="IndentedNote Char"/>
    <w:basedOn w:val="NoteChar"/>
    <w:link w:val="IndentedNote"/>
    <w:rsid w:val="00F55DEE"/>
  </w:style>
  <w:style w:type="character" w:customStyle="1" w:styleId="WarningChar">
    <w:name w:val="Warning Char"/>
    <w:basedOn w:val="DefaultParagraphFont"/>
    <w:link w:val="Warning"/>
    <w:rsid w:val="002C0CDC"/>
    <w:rPr>
      <w:rFonts w:ascii="Arial" w:eastAsia="Times New Roman" w:hAnsi="Arial" w:cs="Times New Roman"/>
      <w:szCs w:val="20"/>
      <w:shd w:val="clear" w:color="auto" w:fill="FFCC99"/>
    </w:rPr>
  </w:style>
  <w:style w:type="paragraph" w:customStyle="1" w:styleId="IndentedWarning">
    <w:name w:val="IndentedWarning"/>
    <w:basedOn w:val="Warning"/>
    <w:link w:val="IndentedWarningChar"/>
    <w:autoRedefine/>
    <w:qFormat/>
    <w:rsid w:val="002C0CDC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dentedWarningChar">
    <w:name w:val="IndentedWarning Char"/>
    <w:basedOn w:val="WarningChar"/>
    <w:link w:val="IndentedWarning"/>
    <w:rsid w:val="002C0CDC"/>
  </w:style>
  <w:style w:type="character" w:customStyle="1" w:styleId="HeaderChar">
    <w:name w:val="Header Char"/>
    <w:basedOn w:val="DefaultParagraphFont"/>
    <w:link w:val="Header"/>
    <w:uiPriority w:val="99"/>
    <w:semiHidden/>
    <w:rsid w:val="003E74B5"/>
  </w:style>
  <w:style w:type="paragraph" w:styleId="Footer">
    <w:name w:val="footer"/>
    <w:basedOn w:val="Normal"/>
    <w:link w:val="Footer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B5"/>
  </w:style>
  <w:style w:type="character" w:styleId="PlaceholderText">
    <w:name w:val="Placeholder Text"/>
    <w:basedOn w:val="DefaultParagraphFont"/>
    <w:uiPriority w:val="99"/>
    <w:semiHidden/>
    <w:rsid w:val="008620A5"/>
    <w:rPr>
      <w:color w:val="808080"/>
    </w:rPr>
  </w:style>
  <w:style w:type="paragraph" w:customStyle="1" w:styleId="Code">
    <w:name w:val="Code"/>
    <w:basedOn w:val="NormalWeb"/>
    <w:link w:val="CodeChar"/>
    <w:qFormat/>
    <w:rsid w:val="00B114AA"/>
    <w:rPr>
      <w:rFonts w:ascii="Courier New" w:hAnsi="Courier New"/>
      <w:color w:val="000058"/>
    </w:rPr>
  </w:style>
  <w:style w:type="character" w:customStyle="1" w:styleId="CodeChar">
    <w:name w:val="Code Char"/>
    <w:basedOn w:val="DefaultParagraphFont"/>
    <w:link w:val="Code"/>
    <w:rsid w:val="00B114AA"/>
    <w:rPr>
      <w:rFonts w:ascii="Courier New" w:eastAsia="Times New Roman" w:hAnsi="Courier New" w:cs="Times New Roman"/>
      <w:color w:val="000058"/>
      <w:sz w:val="24"/>
      <w:szCs w:val="24"/>
    </w:rPr>
  </w:style>
  <w:style w:type="paragraph" w:customStyle="1" w:styleId="Goals">
    <w:name w:val="Goals"/>
    <w:basedOn w:val="ListParagraph0"/>
    <w:link w:val="GoalsChar"/>
    <w:qFormat/>
    <w:rsid w:val="001C3B4E"/>
    <w:pPr>
      <w:numPr>
        <w:numId w:val="30"/>
      </w:numPr>
    </w:pPr>
  </w:style>
  <w:style w:type="paragraph" w:customStyle="1" w:styleId="LabSteps">
    <w:name w:val="LabSteps"/>
    <w:basedOn w:val="ListParagraph0"/>
    <w:link w:val="LabStepsChar"/>
    <w:qFormat/>
    <w:rsid w:val="00783E3C"/>
    <w:pPr>
      <w:numPr>
        <w:numId w:val="31"/>
      </w:numPr>
    </w:pPr>
  </w:style>
  <w:style w:type="character" w:customStyle="1" w:styleId="GoalsChar">
    <w:name w:val="Goals Char"/>
    <w:basedOn w:val="ListParagraphChar0"/>
    <w:link w:val="Goals"/>
    <w:rsid w:val="001C3B4E"/>
  </w:style>
  <w:style w:type="paragraph" w:customStyle="1" w:styleId="PartIntroParagraph">
    <w:name w:val="PartIntroParagraph"/>
    <w:basedOn w:val="Text"/>
    <w:link w:val="DMLab-PartIntroParagraphChar"/>
    <w:qFormat/>
    <w:rsid w:val="00553D9C"/>
    <w:rPr>
      <w:i/>
    </w:rPr>
  </w:style>
  <w:style w:type="character" w:customStyle="1" w:styleId="LabStepsChar">
    <w:name w:val="LabSteps Char"/>
    <w:basedOn w:val="ListParagraphChar0"/>
    <w:link w:val="LabSteps"/>
    <w:rsid w:val="00553D9C"/>
  </w:style>
  <w:style w:type="paragraph" w:styleId="DocumentMap">
    <w:name w:val="Document Map"/>
    <w:basedOn w:val="Normal"/>
    <w:link w:val="DocumentMapChar"/>
    <w:uiPriority w:val="99"/>
    <w:semiHidden/>
    <w:unhideWhenUsed/>
    <w:rsid w:val="0055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MLab-PartIntroParagraphChar">
    <w:name w:val="DMLab-PartIntroParagraph Char"/>
    <w:basedOn w:val="NormalWebChar"/>
    <w:link w:val="PartIntroParagraph"/>
    <w:rsid w:val="00553D9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3D9C"/>
    <w:rPr>
      <w:rFonts w:ascii="Tahoma" w:hAnsi="Tahoma" w:cs="Tahoma"/>
      <w:sz w:val="16"/>
      <w:szCs w:val="16"/>
    </w:rPr>
  </w:style>
  <w:style w:type="paragraph" w:customStyle="1" w:styleId="BoldStep">
    <w:name w:val="BoldStep"/>
    <w:basedOn w:val="LabSteps"/>
    <w:link w:val="BoldStepChar"/>
    <w:autoRedefine/>
    <w:qFormat/>
    <w:rsid w:val="00783E3C"/>
    <w:pPr>
      <w:numPr>
        <w:numId w:val="0"/>
      </w:numPr>
    </w:pPr>
    <w:rPr>
      <w:b/>
    </w:rPr>
  </w:style>
  <w:style w:type="character" w:customStyle="1" w:styleId="BoldStepChar">
    <w:name w:val="BoldStep Char"/>
    <w:basedOn w:val="LabStepsChar"/>
    <w:link w:val="BoldStep"/>
    <w:rsid w:val="00783E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9000/Cont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00/Contact/Smith/Bob/Phone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urana\My%20Documents\My%20FolderShare\Architecture%20course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E11F7757D0249A39721C74F87E2F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6D41D-E216-4546-9244-5810497A84EA}"/>
      </w:docPartPr>
      <w:docPartBody>
        <w:p w:rsidR="00000000" w:rsidRDefault="00320DFD">
          <w:pPr>
            <w:pStyle w:val="0E11F7757D0249A39721C74F87E2FB5C"/>
          </w:pPr>
          <w:r>
            <w:rPr>
              <w:rStyle w:val="PlaceholderText"/>
            </w:rPr>
            <w:t>Enter goal(s) for this lab</w:t>
          </w:r>
          <w:r w:rsidRPr="00905A0D">
            <w:rPr>
              <w:rStyle w:val="PlaceholderText"/>
            </w:rPr>
            <w:t>.</w:t>
          </w:r>
        </w:p>
      </w:docPartBody>
    </w:docPart>
    <w:docPart>
      <w:docPartPr>
        <w:name w:val="70ACFC01AF4E4B9F83A725BDA6B00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A41DF-EC22-4E87-BAB6-14295406308A}"/>
      </w:docPartPr>
      <w:docPartBody>
        <w:p w:rsidR="00000000" w:rsidRDefault="00320DFD">
          <w:pPr>
            <w:pStyle w:val="70ACFC01AF4E4B9F83A725BDA6B00943"/>
          </w:pPr>
          <w:r>
            <w:rPr>
              <w:rStyle w:val="PlaceholderText"/>
            </w:rPr>
            <w:t>Enter any special setup-issues etc for the lab</w:t>
          </w:r>
          <w:r w:rsidRPr="00905A0D">
            <w:rPr>
              <w:rStyle w:val="PlaceholderText"/>
            </w:rPr>
            <w:t>.</w:t>
          </w:r>
        </w:p>
      </w:docPartBody>
    </w:docPart>
    <w:docPart>
      <w:docPartPr>
        <w:name w:val="2E899F011D60444B8C3203D094E42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1D0C6-BB35-4BCE-846D-B8F4FBD85CD3}"/>
      </w:docPartPr>
      <w:docPartBody>
        <w:p w:rsidR="00000000" w:rsidRDefault="00320DFD">
          <w:pPr>
            <w:pStyle w:val="2E899F011D60444B8C3203D094E42567"/>
          </w:pPr>
          <w:r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criteria for the part here</w:t>
          </w:r>
          <w:r w:rsidRPr="00905A0D">
            <w:rPr>
              <w:rStyle w:val="PlaceholderText"/>
            </w:rPr>
            <w:t>.</w:t>
          </w:r>
        </w:p>
      </w:docPartBody>
    </w:docPart>
    <w:docPart>
      <w:docPartPr>
        <w:name w:val="AB7D6A10D572467E92339E6D57085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B6410-CD05-4829-88C3-9653242A154F}"/>
      </w:docPartPr>
      <w:docPartBody>
        <w:p w:rsidR="00000000" w:rsidRDefault="00320DFD">
          <w:pPr>
            <w:pStyle w:val="AB7D6A10D572467E92339E6D570857F7"/>
          </w:pPr>
          <w:r>
            <w:rPr>
              <w:rStyle w:val="PlaceholderText"/>
            </w:rPr>
            <w:t>Enter any relevant notes for the part here</w:t>
          </w:r>
          <w:r w:rsidRPr="00905A0D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/>
  <w:defaultTabStop w:val="720"/>
  <w:characterSpacingControl w:val="doNotCompress"/>
  <w:compat>
    <w:useFELayout/>
  </w:compat>
  <w:rsids>
    <w:rsidRoot w:val="00320DFD"/>
    <w:rsid w:val="0032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D91A037F1945E78AFA9CBA613DD5B7">
    <w:name w:val="ECD91A037F1945E78AFA9CBA613DD5B7"/>
  </w:style>
  <w:style w:type="paragraph" w:customStyle="1" w:styleId="9C7BAF7A94B24E6D9682C612E601D757">
    <w:name w:val="9C7BAF7A94B24E6D9682C612E601D757"/>
  </w:style>
  <w:style w:type="paragraph" w:customStyle="1" w:styleId="47DA65B0D3324A7FBCC5BED8D2436B86">
    <w:name w:val="47DA65B0D3324A7FBCC5BED8D2436B86"/>
  </w:style>
  <w:style w:type="paragraph" w:customStyle="1" w:styleId="0E11F7757D0249A39721C74F87E2FB5C">
    <w:name w:val="0E11F7757D0249A39721C74F87E2FB5C"/>
  </w:style>
  <w:style w:type="paragraph" w:customStyle="1" w:styleId="70ACFC01AF4E4B9F83A725BDA6B00943">
    <w:name w:val="70ACFC01AF4E4B9F83A725BDA6B00943"/>
  </w:style>
  <w:style w:type="paragraph" w:customStyle="1" w:styleId="68048C4297FE469CB96600FA74CA55BA">
    <w:name w:val="68048C4297FE469CB96600FA74CA55BA"/>
  </w:style>
  <w:style w:type="paragraph" w:customStyle="1" w:styleId="58B5FBEB724641188BA5033BA486100A">
    <w:name w:val="58B5FBEB724641188BA5033BA486100A"/>
  </w:style>
  <w:style w:type="paragraph" w:customStyle="1" w:styleId="2E899F011D60444B8C3203D094E42567">
    <w:name w:val="2E899F011D60444B8C3203D094E42567"/>
  </w:style>
  <w:style w:type="paragraph" w:customStyle="1" w:styleId="AB7D6A10D572467E92339E6D570857F7">
    <w:name w:val="AB7D6A10D572467E92339E6D570857F7"/>
  </w:style>
  <w:style w:type="paragraph" w:customStyle="1" w:styleId="5EE1AE247BE84904BB3F09E27900D9F2">
    <w:name w:val="5EE1AE247BE84904BB3F09E27900D9F2"/>
  </w:style>
  <w:style w:type="paragraph" w:customStyle="1" w:styleId="DF4872EE06DA4767B54AC577676F4F5E">
    <w:name w:val="DF4872EE06DA4767B54AC577676F4F5E"/>
  </w:style>
  <w:style w:type="paragraph" w:customStyle="1" w:styleId="6F26ACCF8792413BBA831E80B73ED5BB">
    <w:name w:val="6F26ACCF8792413BBA831E80B73ED5BB"/>
  </w:style>
  <w:style w:type="paragraph" w:customStyle="1" w:styleId="38EF7A9E9D6F46098D0C8FEFF579541D">
    <w:name w:val="38EF7A9E9D6F46098D0C8FEFF579541D"/>
  </w:style>
  <w:style w:type="paragraph" w:customStyle="1" w:styleId="CF4ED510C4EC45EFAE2227233C686400">
    <w:name w:val="CF4ED510C4EC45EFAE2227233C686400"/>
  </w:style>
  <w:style w:type="paragraph" w:customStyle="1" w:styleId="092C6C6135734424A8BB37A877DE045C">
    <w:name w:val="092C6C6135734424A8BB37A877DE045C"/>
  </w:style>
  <w:style w:type="paragraph" w:customStyle="1" w:styleId="916415B6AA0D49B9B3D258FEC358C09A">
    <w:name w:val="916415B6AA0D49B9B3D258FEC358C0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2899C-6C3C-496D-9161-8A349B36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24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DevelopMentor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 Surana</dc:creator>
  <cp:lastModifiedBy>Pinku Surana</cp:lastModifiedBy>
  <cp:revision>1</cp:revision>
  <dcterms:created xsi:type="dcterms:W3CDTF">2008-10-21T21:44:00Z</dcterms:created>
  <dcterms:modified xsi:type="dcterms:W3CDTF">2008-10-21T22:08:00Z</dcterms:modified>
</cp:coreProperties>
</file>