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66D" w:rsidRPr="009D6D7E" w:rsidRDefault="00352ED5" w:rsidP="004E2F35">
      <w:r w:rsidRPr="00352ED5">
        <w:rPr>
          <w:noProof/>
        </w:rPr>
        <w:drawing>
          <wp:inline distT="0" distB="0" distL="0" distR="0">
            <wp:extent cx="5943600" cy="457200"/>
            <wp:effectExtent l="38100" t="57150" r="114300" b="952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28575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480B" w:rsidRDefault="00892A84" w:rsidP="0068480B">
      <w:pPr>
        <w:pStyle w:val="LabTitle"/>
      </w:pPr>
      <w:r>
        <w:t>Security</w:t>
      </w:r>
    </w:p>
    <w:p w:rsidR="0068480B" w:rsidRPr="009C666D" w:rsidRDefault="0068480B" w:rsidP="00352ED5">
      <w:pPr>
        <w:pStyle w:val="DocHeader"/>
      </w:pPr>
      <w:r>
        <w:t xml:space="preserve">Estimated </w:t>
      </w:r>
      <w:r w:rsidR="00352ED5">
        <w:t>t</w:t>
      </w:r>
      <w:r>
        <w:t xml:space="preserve">ime </w:t>
      </w:r>
      <w:r w:rsidR="00352ED5">
        <w:t>for</w:t>
      </w:r>
      <w:r>
        <w:t xml:space="preserve"> </w:t>
      </w:r>
      <w:r w:rsidR="00352ED5">
        <w:t>completion</w:t>
      </w:r>
      <w:r w:rsidR="00A10572">
        <w:t>:</w:t>
      </w:r>
      <w:r w:rsidR="00352ED5">
        <w:t xml:space="preserve">  </w:t>
      </w:r>
      <w:r w:rsidR="00892A84">
        <w:t>1 hour</w:t>
      </w:r>
    </w:p>
    <w:p w:rsidR="00352ED5" w:rsidRDefault="00352ED5" w:rsidP="00352ED5">
      <w:pPr>
        <w:pStyle w:val="DocHeader"/>
      </w:pPr>
      <w:r>
        <w:t>Overview:</w:t>
      </w:r>
    </w:p>
    <w:p w:rsidR="00352ED5" w:rsidRDefault="00352ED5" w:rsidP="00352ED5">
      <w:pPr>
        <w:pStyle w:val="DocHeader"/>
      </w:pPr>
      <w:r>
        <w:t xml:space="preserve"> </w:t>
      </w:r>
    </w:p>
    <w:p w:rsidR="009D6D7E" w:rsidRDefault="00A10572" w:rsidP="001C3B4E">
      <w:pPr>
        <w:pStyle w:val="DocHeader"/>
      </w:pPr>
      <w:r>
        <w:t>Goals:</w:t>
      </w:r>
    </w:p>
    <w:sdt>
      <w:sdtPr>
        <w:rPr>
          <w:rStyle w:val="ListParagraphChar0"/>
        </w:rPr>
        <w:alias w:val="Goals"/>
        <w:tag w:val="Goals"/>
        <w:id w:val="16237098"/>
        <w:placeholder>
          <w:docPart w:val="8307205581BB4D10A1B7235E26DE6252"/>
        </w:placeholder>
        <w:temporary/>
        <w:showingPlcHdr/>
        <w:text/>
      </w:sdtPr>
      <w:sdtEndPr>
        <w:rPr>
          <w:rStyle w:val="DefaultParagraphFont"/>
        </w:rPr>
      </w:sdtEndPr>
      <w:sdtContent>
        <w:p w:rsidR="00B52F89" w:rsidRDefault="00101553" w:rsidP="00553D9C">
          <w:pPr>
            <w:pStyle w:val="Goals"/>
          </w:pPr>
          <w:r w:rsidRPr="001C3B4E">
            <w:t>Enter goal(s) for this lab.</w:t>
          </w:r>
        </w:p>
      </w:sdtContent>
    </w:sdt>
    <w:p w:rsidR="000D101F" w:rsidRDefault="000D101F" w:rsidP="000D101F">
      <w:pPr>
        <w:pStyle w:val="DocHeader"/>
      </w:pPr>
      <w:r>
        <w:t>Lab Notes:</w:t>
      </w:r>
    </w:p>
    <w:p w:rsidR="000D101F" w:rsidRDefault="00EB400E" w:rsidP="000D101F">
      <w:pPr>
        <w:pStyle w:val="IndentedText"/>
      </w:pPr>
      <w:sdt>
        <w:sdtPr>
          <w:rPr>
            <w:rStyle w:val="IndentedTextChar"/>
          </w:rPr>
          <w:alias w:val="Setup"/>
          <w:tag w:val="Setup"/>
          <w:id w:val="16237104"/>
          <w:placeholder>
            <w:docPart w:val="CF7F2BE9FB8B4F2DA02CC8B8C73B5314"/>
          </w:placeholder>
          <w:temporary/>
          <w:showingPlcHdr/>
          <w:text w:multiLine="1"/>
        </w:sdtPr>
        <w:sdtEndPr>
          <w:rPr>
            <w:rStyle w:val="DefaultParagraphFont"/>
          </w:rPr>
        </w:sdtEndPr>
        <w:sdtContent>
          <w:r w:rsidR="00101553">
            <w:rPr>
              <w:rStyle w:val="PlaceholderText"/>
            </w:rPr>
            <w:t>Enter any special setup-issues etc for the lab</w:t>
          </w:r>
          <w:r w:rsidR="00101553" w:rsidRPr="00905A0D">
            <w:rPr>
              <w:rStyle w:val="PlaceholderText"/>
            </w:rPr>
            <w:t>.</w:t>
          </w:r>
        </w:sdtContent>
      </w:sdt>
      <w:r w:rsidR="000D101F">
        <w:t>.</w:t>
      </w:r>
    </w:p>
    <w:p w:rsidR="0000679F" w:rsidRDefault="00892A84" w:rsidP="0000679F">
      <w:pPr>
        <w:pStyle w:val="PartTitle"/>
      </w:pPr>
      <w:r>
        <w:t>Use Principals to protect code layers</w:t>
      </w:r>
    </w:p>
    <w:p w:rsidR="00FA7749" w:rsidRPr="00FA7749" w:rsidRDefault="003F50A3" w:rsidP="00553D9C">
      <w:pPr>
        <w:pStyle w:val="PartIntroParagraph"/>
        <w:rPr>
          <w:rStyle w:val="TextChar"/>
          <w:sz w:val="22"/>
        </w:rPr>
      </w:pPr>
      <w:r>
        <w:rPr>
          <w:rStyle w:val="TextChar"/>
          <w:sz w:val="22"/>
        </w:rPr>
        <w:t>It is important to add security to every layer in your application. .NET can manage some aspects of this for you using Principal and Role objects. In Security1-Before, the application calls the methods GuestAccess and AdminAccess successfully. We want to prevent users from accessing AdminAccess.</w:t>
      </w:r>
    </w:p>
    <w:p w:rsidR="00FA7749" w:rsidRDefault="00FA7749" w:rsidP="00FA7749">
      <w:pPr>
        <w:pStyle w:val="PartHeader"/>
      </w:pPr>
      <w:r>
        <w:t>Criteria:</w:t>
      </w:r>
    </w:p>
    <w:sdt>
      <w:sdtPr>
        <w:rPr>
          <w:rStyle w:val="ListParagraphChar0"/>
        </w:rPr>
        <w:alias w:val="Criteria"/>
        <w:tag w:val="Criteria"/>
        <w:id w:val="16237114"/>
        <w:placeholder>
          <w:docPart w:val="C8F556D9A2BB49B389DD61450300C66B"/>
        </w:placeholder>
        <w:temporary/>
        <w:showingPlcHdr/>
        <w:text/>
      </w:sdtPr>
      <w:sdtEndPr>
        <w:rPr>
          <w:rStyle w:val="DefaultParagraphFont"/>
        </w:rPr>
      </w:sdtEndPr>
      <w:sdtContent>
        <w:p w:rsidR="00FA7749" w:rsidRDefault="00501A5D" w:rsidP="00FA7749">
          <w:pPr>
            <w:pStyle w:val="ListParagraph0"/>
            <w:numPr>
              <w:ilvl w:val="0"/>
              <w:numId w:val="7"/>
            </w:numPr>
          </w:pPr>
          <w:r w:rsidRPr="00553D9C">
            <w:rPr>
              <w:rStyle w:val="GoalsChar"/>
            </w:rPr>
            <w:t>Enter criteria for the part here.</w:t>
          </w:r>
        </w:p>
      </w:sdtContent>
    </w:sdt>
    <w:p w:rsidR="0000679F" w:rsidRDefault="00301711" w:rsidP="00301711">
      <w:pPr>
        <w:pStyle w:val="PartHeader"/>
      </w:pPr>
      <w:r w:rsidRPr="00301711">
        <w:t>Notes</w:t>
      </w:r>
      <w:r w:rsidR="00537E01">
        <w:t>:</w:t>
      </w:r>
    </w:p>
    <w:sdt>
      <w:sdtPr>
        <w:rPr>
          <w:rStyle w:val="ListParagraphChar0"/>
        </w:rPr>
        <w:alias w:val="Notes"/>
        <w:tag w:val="Notes"/>
        <w:id w:val="16237117"/>
        <w:placeholder>
          <w:docPart w:val="897EEE901FE24AC3AB75957D69D25511"/>
        </w:placeholder>
        <w:temporary/>
        <w:showingPlcHdr/>
        <w:text/>
      </w:sdtPr>
      <w:sdtEndPr>
        <w:rPr>
          <w:rStyle w:val="DefaultParagraphFont"/>
        </w:rPr>
      </w:sdtEndPr>
      <w:sdtContent>
        <w:p w:rsidR="00537E01" w:rsidRDefault="00501A5D" w:rsidP="00537E01">
          <w:pPr>
            <w:pStyle w:val="ListParagraph0"/>
            <w:numPr>
              <w:ilvl w:val="0"/>
              <w:numId w:val="6"/>
            </w:numPr>
          </w:pPr>
          <w:r w:rsidRPr="00553D9C">
            <w:rPr>
              <w:rStyle w:val="GoalsChar"/>
            </w:rPr>
            <w:t>Enter any relevant notes for the part here.</w:t>
          </w:r>
        </w:p>
      </w:sdtContent>
    </w:sdt>
    <w:p w:rsidR="003F50A3" w:rsidRPr="003F50A3" w:rsidRDefault="00315630" w:rsidP="003F50A3">
      <w:pPr>
        <w:pStyle w:val="PartHeader"/>
        <w:rPr>
          <w:rStyle w:val="ListParagraphChar0"/>
          <w:rFonts w:ascii="Arial" w:hAnsi="Arial"/>
        </w:rPr>
      </w:pPr>
      <w:r>
        <w:t>Steps:</w:t>
      </w:r>
    </w:p>
    <w:p w:rsidR="00315630" w:rsidRDefault="003F50A3" w:rsidP="00315630">
      <w:pPr>
        <w:pStyle w:val="ListParagraph0"/>
        <w:numPr>
          <w:ilvl w:val="0"/>
          <w:numId w:val="8"/>
        </w:numPr>
        <w:rPr>
          <w:rStyle w:val="ListParagraphChar0"/>
        </w:rPr>
      </w:pPr>
      <w:r>
        <w:rPr>
          <w:rStyle w:val="ListParagraphChar0"/>
        </w:rPr>
        <w:t>Create a GenericIdentity object with your name.</w:t>
      </w:r>
    </w:p>
    <w:p w:rsidR="003F50A3" w:rsidRDefault="003F50A3" w:rsidP="00315630">
      <w:pPr>
        <w:pStyle w:val="ListParagraph0"/>
        <w:numPr>
          <w:ilvl w:val="0"/>
          <w:numId w:val="8"/>
        </w:numPr>
        <w:rPr>
          <w:rStyle w:val="ListParagraphChar0"/>
        </w:rPr>
      </w:pPr>
      <w:r>
        <w:rPr>
          <w:rStyle w:val="ListParagraphChar0"/>
        </w:rPr>
        <w:t>Create a GenericPrincipal object and add the role “Guest”.</w:t>
      </w:r>
    </w:p>
    <w:p w:rsidR="00042039" w:rsidRDefault="00042039" w:rsidP="00315630">
      <w:pPr>
        <w:pStyle w:val="ListParagraph0"/>
        <w:numPr>
          <w:ilvl w:val="0"/>
          <w:numId w:val="8"/>
        </w:numPr>
        <w:rPr>
          <w:rStyle w:val="ListParagraphChar0"/>
        </w:rPr>
      </w:pPr>
      <w:r>
        <w:rPr>
          <w:rStyle w:val="ListParagraphChar0"/>
        </w:rPr>
        <w:t>Assign the GenericPrincipal object to the current thread.</w:t>
      </w:r>
    </w:p>
    <w:p w:rsidR="003F50A3" w:rsidRDefault="003F50A3" w:rsidP="00315630">
      <w:pPr>
        <w:pStyle w:val="ListParagraph0"/>
        <w:numPr>
          <w:ilvl w:val="0"/>
          <w:numId w:val="8"/>
        </w:numPr>
        <w:rPr>
          <w:rStyle w:val="ListParagraphChar0"/>
        </w:rPr>
      </w:pPr>
      <w:r>
        <w:rPr>
          <w:rStyle w:val="ListParagraphChar0"/>
        </w:rPr>
        <w:t>Annotate the methods in RestrictedLayer with the PrincipalPermissionAttribute. Require the role “Guest” for GuestAccess. Require the role “Admin” for AdminAccess.</w:t>
      </w:r>
    </w:p>
    <w:p w:rsidR="001C3B4E" w:rsidRDefault="003F50A3" w:rsidP="003F50A3">
      <w:pPr>
        <w:pStyle w:val="ListParagraph0"/>
        <w:numPr>
          <w:ilvl w:val="0"/>
          <w:numId w:val="8"/>
        </w:numPr>
      </w:pPr>
      <w:r>
        <w:rPr>
          <w:rStyle w:val="ListParagraphChar0"/>
        </w:rPr>
        <w:t>Run the program. It should fail with a SecurityException.</w:t>
      </w:r>
    </w:p>
    <w:p w:rsidR="00A651E3" w:rsidRDefault="003F50A3" w:rsidP="00A740BA">
      <w:pPr>
        <w:pStyle w:val="PartTitle"/>
      </w:pPr>
      <w:r>
        <w:lastRenderedPageBreak/>
        <w:t>Compare files using hashes</w:t>
      </w:r>
    </w:p>
    <w:p w:rsidR="00A740BA" w:rsidRDefault="003F50A3" w:rsidP="00553D9C">
      <w:pPr>
        <w:pStyle w:val="PartIntroParagraph"/>
      </w:pPr>
      <w:r>
        <w:t xml:space="preserve">An efficient way to compare two files is to compute their hash values </w:t>
      </w:r>
      <w:r w:rsidR="00042039">
        <w:t>and compare for equality. This is used for by many applications to verify that data and file systems have not been tampered with.</w:t>
      </w:r>
    </w:p>
    <w:p w:rsidR="00455006" w:rsidRDefault="00042039" w:rsidP="00455006">
      <w:pPr>
        <w:pStyle w:val="PartHeader"/>
      </w:pPr>
      <w:r>
        <w:t>Steps:</w:t>
      </w:r>
    </w:p>
    <w:p w:rsidR="00455006" w:rsidRDefault="00042039" w:rsidP="00455006">
      <w:pPr>
        <w:pStyle w:val="ListParagraph0"/>
        <w:numPr>
          <w:ilvl w:val="0"/>
          <w:numId w:val="20"/>
        </w:numPr>
      </w:pPr>
      <w:r>
        <w:t>Compute the hash value for both files (args[0] and args[1]) using the MD5 class.</w:t>
      </w:r>
    </w:p>
    <w:p w:rsidR="00042039" w:rsidRDefault="00042039" w:rsidP="00455006">
      <w:pPr>
        <w:pStyle w:val="ListParagraph0"/>
        <w:numPr>
          <w:ilvl w:val="0"/>
          <w:numId w:val="20"/>
        </w:numPr>
      </w:pPr>
      <w:r>
        <w:t xml:space="preserve">Compare the two hash values, byte for byte. If </w:t>
      </w:r>
      <w:r w:rsidR="00160B6A">
        <w:t>the hash</w:t>
      </w:r>
      <w:r>
        <w:t xml:space="preserve"> is different</w:t>
      </w:r>
      <w:r w:rsidR="000F7E53">
        <w:t>, print a message. Otherwise, print a message that the files are equal.</w:t>
      </w:r>
    </w:p>
    <w:p w:rsidR="000F7E53" w:rsidRDefault="000F7E53" w:rsidP="00455006">
      <w:pPr>
        <w:pStyle w:val="ListParagraph0"/>
        <w:numPr>
          <w:ilvl w:val="0"/>
          <w:numId w:val="20"/>
        </w:numPr>
      </w:pPr>
      <w:r>
        <w:t>Use the PrintHash method to print a hexadecimal representation of the byte array.</w:t>
      </w:r>
    </w:p>
    <w:p w:rsidR="000F7E53" w:rsidRDefault="000F7E53" w:rsidP="00455006">
      <w:pPr>
        <w:pStyle w:val="ListParagraph0"/>
        <w:numPr>
          <w:ilvl w:val="0"/>
          <w:numId w:val="20"/>
        </w:numPr>
      </w:pPr>
      <w:r>
        <w:t>Run the program on a text file: run file1 file1. It should say they are equal. Now copy that file and change just one character in the file. Run again. It should print very different MD5 values.</w:t>
      </w:r>
    </w:p>
    <w:p w:rsidR="002205EB" w:rsidRDefault="00B52F89" w:rsidP="00B52F89">
      <w:pPr>
        <w:pStyle w:val="SolutionHeader"/>
      </w:pPr>
      <w:r>
        <w:t>Solutions</w:t>
      </w:r>
    </w:p>
    <w:sdt>
      <w:sdtPr>
        <w:rPr>
          <w:rStyle w:val="ListParagraphChar0"/>
        </w:rPr>
        <w:alias w:val="GlobalSolution"/>
        <w:tag w:val="GlobalSolution"/>
        <w:id w:val="16237182"/>
        <w:placeholder>
          <w:docPart w:val="E993C9EB12494C4099CC86DAC978DE02"/>
        </w:placeholder>
        <w:temporary/>
        <w:showingPlcHdr/>
        <w:text w:multiLine="1"/>
      </w:sdtPr>
      <w:sdtEndPr>
        <w:rPr>
          <w:rStyle w:val="DefaultParagraphFont"/>
        </w:rPr>
      </w:sdtEndPr>
      <w:sdtContent>
        <w:p w:rsidR="00B52F89" w:rsidRPr="00B52F89" w:rsidRDefault="00A359F2" w:rsidP="00B52F89">
          <w:pPr>
            <w:pStyle w:val="ListParagraph0"/>
          </w:pPr>
          <w:r>
            <w:rPr>
              <w:rStyle w:val="PlaceholderText"/>
            </w:rPr>
            <w:t>Enter path(s) to solution file(s) here</w:t>
          </w:r>
          <w:r w:rsidRPr="00905A0D">
            <w:rPr>
              <w:rStyle w:val="PlaceholderText"/>
            </w:rPr>
            <w:t>.</w:t>
          </w:r>
        </w:p>
      </w:sdtContent>
    </w:sdt>
    <w:sectPr w:rsidR="00B52F89" w:rsidRPr="00B52F89" w:rsidSect="00DB46D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BB6" w:rsidRDefault="00426BB6" w:rsidP="003E74B5">
      <w:pPr>
        <w:spacing w:after="0" w:line="240" w:lineRule="auto"/>
      </w:pPr>
      <w:r>
        <w:separator/>
      </w:r>
    </w:p>
  </w:endnote>
  <w:endnote w:type="continuationSeparator" w:id="1">
    <w:p w:rsidR="00426BB6" w:rsidRDefault="00426BB6" w:rsidP="003E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EDF" w:rsidRDefault="00352ED5">
    <w:pPr>
      <w:pStyle w:val="Footer"/>
    </w:pPr>
    <w:r>
      <w:t>© 2007 Education Experiences, Inc.  All rights reserved</w:t>
    </w:r>
    <w:r w:rsidR="00EB400E">
      <w:fldChar w:fldCharType="begin"/>
    </w:r>
    <w:r w:rsidR="00B807E3">
      <w:instrText xml:space="preserve"> REF  LabName </w:instrText>
    </w:r>
    <w:r w:rsidR="00EB400E">
      <w:fldChar w:fldCharType="end"/>
    </w:r>
    <w:r w:rsidR="00000EDF">
      <w:ptab w:relativeTo="margin" w:alignment="right" w:leader="none"/>
    </w:r>
    <w:r w:rsidR="00000EDF">
      <w:t xml:space="preserve">Page </w:t>
    </w:r>
    <w:fldSimple w:instr=" PAGE   \* MERGEFORMAT ">
      <w:r w:rsidR="00160B6A">
        <w:rPr>
          <w:noProof/>
        </w:rPr>
        <w:t>2</w:t>
      </w:r>
    </w:fldSimple>
    <w:r w:rsidR="00000EDF">
      <w:t xml:space="preserve"> of </w:t>
    </w:r>
    <w:fldSimple w:instr=" NUMPAGES   \* MERGEFORMAT ">
      <w:r w:rsidR="00160B6A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BB6" w:rsidRDefault="00426BB6" w:rsidP="003E74B5">
      <w:pPr>
        <w:spacing w:after="0" w:line="240" w:lineRule="auto"/>
      </w:pPr>
      <w:r>
        <w:separator/>
      </w:r>
    </w:p>
  </w:footnote>
  <w:footnote w:type="continuationSeparator" w:id="1">
    <w:p w:rsidR="00426BB6" w:rsidRDefault="00426BB6" w:rsidP="003E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5DC5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5F95E52"/>
    <w:multiLevelType w:val="hybridMultilevel"/>
    <w:tmpl w:val="8742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5219C"/>
    <w:multiLevelType w:val="multilevel"/>
    <w:tmpl w:val="B004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7DB15D1"/>
    <w:multiLevelType w:val="multilevel"/>
    <w:tmpl w:val="4CA8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124F17D3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139D3470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166C5923"/>
    <w:multiLevelType w:val="hybridMultilevel"/>
    <w:tmpl w:val="B9B4A0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53F114F"/>
    <w:multiLevelType w:val="hybridMultilevel"/>
    <w:tmpl w:val="81DC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67214"/>
    <w:multiLevelType w:val="multilevel"/>
    <w:tmpl w:val="8D1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6A5B1B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>
    <w:nsid w:val="2C9E75DB"/>
    <w:multiLevelType w:val="hybridMultilevel"/>
    <w:tmpl w:val="ACFCB9E0"/>
    <w:lvl w:ilvl="0" w:tplc="426C8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9B174D"/>
    <w:multiLevelType w:val="hybridMultilevel"/>
    <w:tmpl w:val="133A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FC602E"/>
    <w:multiLevelType w:val="hybridMultilevel"/>
    <w:tmpl w:val="24DA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D702F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3D1D30E6"/>
    <w:multiLevelType w:val="hybridMultilevel"/>
    <w:tmpl w:val="25F8EF0C"/>
    <w:lvl w:ilvl="0" w:tplc="FA24F3AE">
      <w:start w:val="1"/>
      <w:numFmt w:val="decimal"/>
      <w:pStyle w:val="LabStep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8B458A"/>
    <w:multiLevelType w:val="multilevel"/>
    <w:tmpl w:val="01D48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>
    <w:nsid w:val="3EA7567A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3F0C5DE4"/>
    <w:multiLevelType w:val="multilevel"/>
    <w:tmpl w:val="0F5C8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3FF275BE"/>
    <w:multiLevelType w:val="hybridMultilevel"/>
    <w:tmpl w:val="94A28F8A"/>
    <w:lvl w:ilvl="0" w:tplc="F63CDD9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CE660A"/>
    <w:multiLevelType w:val="multilevel"/>
    <w:tmpl w:val="B498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5B53B8"/>
    <w:multiLevelType w:val="multilevel"/>
    <w:tmpl w:val="14FE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795918"/>
    <w:multiLevelType w:val="multilevel"/>
    <w:tmpl w:val="BB84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>
    <w:nsid w:val="5E2A4D96"/>
    <w:multiLevelType w:val="hybridMultilevel"/>
    <w:tmpl w:val="4CE41F62"/>
    <w:lvl w:ilvl="0" w:tplc="7730D8D8">
      <w:start w:val="1"/>
      <w:numFmt w:val="bullet"/>
      <w:pStyle w:val="Goal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755180"/>
    <w:multiLevelType w:val="multilevel"/>
    <w:tmpl w:val="23A49B1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6D25937"/>
    <w:multiLevelType w:val="multilevel"/>
    <w:tmpl w:val="B1082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E81EFA"/>
    <w:multiLevelType w:val="hybridMultilevel"/>
    <w:tmpl w:val="0944EE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C93B19"/>
    <w:multiLevelType w:val="multilevel"/>
    <w:tmpl w:val="E2BE1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>
    <w:nsid w:val="6EE876CD"/>
    <w:multiLevelType w:val="multilevel"/>
    <w:tmpl w:val="0714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>
    <w:nsid w:val="6F427EF3"/>
    <w:multiLevelType w:val="multilevel"/>
    <w:tmpl w:val="23A49B1A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B51219A"/>
    <w:multiLevelType w:val="hybridMultilevel"/>
    <w:tmpl w:val="A5CA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29"/>
  </w:num>
  <w:num w:numId="6">
    <w:abstractNumId w:val="12"/>
  </w:num>
  <w:num w:numId="7">
    <w:abstractNumId w:val="7"/>
  </w:num>
  <w:num w:numId="8">
    <w:abstractNumId w:val="14"/>
  </w:num>
  <w:num w:numId="9">
    <w:abstractNumId w:val="8"/>
  </w:num>
  <w:num w:numId="10">
    <w:abstractNumId w:val="20"/>
  </w:num>
  <w:num w:numId="11">
    <w:abstractNumId w:val="19"/>
  </w:num>
  <w:num w:numId="12">
    <w:abstractNumId w:val="24"/>
  </w:num>
  <w:num w:numId="13">
    <w:abstractNumId w:val="5"/>
  </w:num>
  <w:num w:numId="14">
    <w:abstractNumId w:val="18"/>
  </w:num>
  <w:num w:numId="15">
    <w:abstractNumId w:val="25"/>
  </w:num>
  <w:num w:numId="16">
    <w:abstractNumId w:val="23"/>
  </w:num>
  <w:num w:numId="17">
    <w:abstractNumId w:val="28"/>
  </w:num>
  <w:num w:numId="18">
    <w:abstractNumId w:val="15"/>
  </w:num>
  <w:num w:numId="19">
    <w:abstractNumId w:val="0"/>
  </w:num>
  <w:num w:numId="20">
    <w:abstractNumId w:val="3"/>
  </w:num>
  <w:num w:numId="21">
    <w:abstractNumId w:val="2"/>
  </w:num>
  <w:num w:numId="22">
    <w:abstractNumId w:val="17"/>
  </w:num>
  <w:num w:numId="23">
    <w:abstractNumId w:val="4"/>
  </w:num>
  <w:num w:numId="24">
    <w:abstractNumId w:val="27"/>
  </w:num>
  <w:num w:numId="25">
    <w:abstractNumId w:val="13"/>
  </w:num>
  <w:num w:numId="26">
    <w:abstractNumId w:val="21"/>
  </w:num>
  <w:num w:numId="27">
    <w:abstractNumId w:val="26"/>
  </w:num>
  <w:num w:numId="28">
    <w:abstractNumId w:val="16"/>
  </w:num>
  <w:num w:numId="29">
    <w:abstractNumId w:val="9"/>
  </w:num>
  <w:num w:numId="30">
    <w:abstractNumId w:val="2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D024"/>
  <w:stylePaneSortMethod w:val="0000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3F50A3"/>
    <w:rsid w:val="00000EDF"/>
    <w:rsid w:val="0000679F"/>
    <w:rsid w:val="00042039"/>
    <w:rsid w:val="000A225D"/>
    <w:rsid w:val="000D101F"/>
    <w:rsid w:val="000F7E53"/>
    <w:rsid w:val="00101553"/>
    <w:rsid w:val="001033CC"/>
    <w:rsid w:val="00160B6A"/>
    <w:rsid w:val="001A0B54"/>
    <w:rsid w:val="001C3B4E"/>
    <w:rsid w:val="001E742B"/>
    <w:rsid w:val="001F26C8"/>
    <w:rsid w:val="002205EB"/>
    <w:rsid w:val="002B0D4E"/>
    <w:rsid w:val="002C0CDC"/>
    <w:rsid w:val="002D2A40"/>
    <w:rsid w:val="002F6F4E"/>
    <w:rsid w:val="00301711"/>
    <w:rsid w:val="00315630"/>
    <w:rsid w:val="00352ED5"/>
    <w:rsid w:val="003E74B5"/>
    <w:rsid w:val="003F50A3"/>
    <w:rsid w:val="0042665D"/>
    <w:rsid w:val="00426BB6"/>
    <w:rsid w:val="00455006"/>
    <w:rsid w:val="004A1CE7"/>
    <w:rsid w:val="004E2F35"/>
    <w:rsid w:val="004F46EB"/>
    <w:rsid w:val="00501A5D"/>
    <w:rsid w:val="00517D05"/>
    <w:rsid w:val="00537E01"/>
    <w:rsid w:val="00553D9C"/>
    <w:rsid w:val="00633458"/>
    <w:rsid w:val="0068480B"/>
    <w:rsid w:val="006D09E0"/>
    <w:rsid w:val="00716E90"/>
    <w:rsid w:val="0074371A"/>
    <w:rsid w:val="00783E3C"/>
    <w:rsid w:val="007C67F9"/>
    <w:rsid w:val="00857D84"/>
    <w:rsid w:val="008620A5"/>
    <w:rsid w:val="008811E4"/>
    <w:rsid w:val="00892A84"/>
    <w:rsid w:val="008A2D1B"/>
    <w:rsid w:val="008E42FA"/>
    <w:rsid w:val="00951E6C"/>
    <w:rsid w:val="009868FF"/>
    <w:rsid w:val="009C666D"/>
    <w:rsid w:val="009D6D7E"/>
    <w:rsid w:val="00A10572"/>
    <w:rsid w:val="00A359F2"/>
    <w:rsid w:val="00A40B3F"/>
    <w:rsid w:val="00A651E3"/>
    <w:rsid w:val="00A73D79"/>
    <w:rsid w:val="00A740BA"/>
    <w:rsid w:val="00AC1019"/>
    <w:rsid w:val="00B114AA"/>
    <w:rsid w:val="00B477AE"/>
    <w:rsid w:val="00B52F89"/>
    <w:rsid w:val="00B7053B"/>
    <w:rsid w:val="00B807E3"/>
    <w:rsid w:val="00BE7C3B"/>
    <w:rsid w:val="00C0155F"/>
    <w:rsid w:val="00C01713"/>
    <w:rsid w:val="00C202AD"/>
    <w:rsid w:val="00CB1232"/>
    <w:rsid w:val="00CB4C6F"/>
    <w:rsid w:val="00DB2D35"/>
    <w:rsid w:val="00DB46D4"/>
    <w:rsid w:val="00DD2036"/>
    <w:rsid w:val="00E22B9C"/>
    <w:rsid w:val="00E34D34"/>
    <w:rsid w:val="00E57387"/>
    <w:rsid w:val="00E57890"/>
    <w:rsid w:val="00EB400E"/>
    <w:rsid w:val="00ED3F8C"/>
    <w:rsid w:val="00F44E36"/>
    <w:rsid w:val="00F55DEE"/>
    <w:rsid w:val="00F67A0A"/>
    <w:rsid w:val="00F864E2"/>
    <w:rsid w:val="00FA7749"/>
    <w:rsid w:val="00FD2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C6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D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8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6D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7E"/>
    <w:rPr>
      <w:rFonts w:ascii="Tahoma" w:hAnsi="Tahoma" w:cs="Tahoma"/>
      <w:sz w:val="16"/>
      <w:szCs w:val="16"/>
    </w:rPr>
  </w:style>
  <w:style w:type="paragraph" w:customStyle="1" w:styleId="LabTitle">
    <w:name w:val="LabTitle"/>
    <w:basedOn w:val="Heading1"/>
    <w:next w:val="Normal"/>
    <w:link w:val="LabTitleChar"/>
    <w:qFormat/>
    <w:rsid w:val="000A225D"/>
    <w:pPr>
      <w:pBdr>
        <w:bottom w:val="single" w:sz="4" w:space="1" w:color="auto"/>
      </w:pBdr>
    </w:pPr>
    <w:rPr>
      <w:rFonts w:ascii="Arial" w:hAnsi="Arial"/>
      <w:sz w:val="36"/>
      <w:lang w:val="en-GB"/>
    </w:rPr>
  </w:style>
  <w:style w:type="paragraph" w:customStyle="1" w:styleId="DocHeader">
    <w:name w:val="DocHeader"/>
    <w:basedOn w:val="Heading2"/>
    <w:next w:val="IndentedText"/>
    <w:link w:val="DocHeaderChar"/>
    <w:autoRedefine/>
    <w:qFormat/>
    <w:rsid w:val="009C666D"/>
    <w:rPr>
      <w:rFonts w:ascii="Arial" w:hAnsi="Arial"/>
      <w:color w:val="auto"/>
      <w:sz w:val="28"/>
      <w:lang w:val="en-GB"/>
    </w:rPr>
  </w:style>
  <w:style w:type="character" w:customStyle="1" w:styleId="LabTitleChar">
    <w:name w:val="LabTitle Char"/>
    <w:basedOn w:val="Heading1Char"/>
    <w:link w:val="LabTitle"/>
    <w:rsid w:val="000A225D"/>
    <w:rPr>
      <w:rFonts w:ascii="Arial" w:hAnsi="Arial"/>
      <w:b/>
      <w:bCs/>
      <w:sz w:val="36"/>
      <w:lang w:val="en-GB"/>
    </w:rPr>
  </w:style>
  <w:style w:type="paragraph" w:customStyle="1" w:styleId="IndentedText">
    <w:name w:val="IndentedText"/>
    <w:basedOn w:val="Normal"/>
    <w:link w:val="IndentedTextChar"/>
    <w:qFormat/>
    <w:rsid w:val="007C67F9"/>
    <w:pPr>
      <w:ind w:left="720"/>
    </w:pPr>
    <w:rPr>
      <w:rFonts w:cs="Arial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8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ocHeaderChar">
    <w:name w:val="DocHeader Char"/>
    <w:basedOn w:val="Heading2Char"/>
    <w:link w:val="DocHeader"/>
    <w:rsid w:val="009C666D"/>
    <w:rPr>
      <w:rFonts w:ascii="Arial" w:hAnsi="Arial"/>
      <w:sz w:val="2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10572"/>
    <w:pPr>
      <w:ind w:left="720"/>
      <w:contextualSpacing/>
    </w:pPr>
  </w:style>
  <w:style w:type="character" w:customStyle="1" w:styleId="IndentedTextChar">
    <w:name w:val="IndentedText Char"/>
    <w:basedOn w:val="DefaultParagraphFont"/>
    <w:link w:val="IndentedText"/>
    <w:rsid w:val="007C67F9"/>
    <w:rPr>
      <w:rFonts w:ascii="Times New Roman" w:hAnsi="Times New Roman" w:cs="Arial"/>
      <w:sz w:val="24"/>
      <w:szCs w:val="20"/>
      <w:lang w:val="en-GB"/>
    </w:rPr>
  </w:style>
  <w:style w:type="paragraph" w:customStyle="1" w:styleId="PartTitle">
    <w:name w:val="PartTitle"/>
    <w:basedOn w:val="Heading2"/>
    <w:next w:val="Text"/>
    <w:link w:val="PartTitleChar"/>
    <w:autoRedefine/>
    <w:qFormat/>
    <w:rsid w:val="00716E90"/>
    <w:pPr>
      <w:pBdr>
        <w:top w:val="single" w:sz="4" w:space="4" w:color="auto"/>
      </w:pBdr>
      <w:shd w:val="clear" w:color="auto" w:fill="FFFFFF" w:themeFill="background1"/>
      <w:spacing w:after="240"/>
    </w:pPr>
    <w:rPr>
      <w:rFonts w:ascii="Arial" w:hAnsi="Arial" w:cs="Arial"/>
      <w:sz w:val="28"/>
      <w:szCs w:val="28"/>
    </w:rPr>
  </w:style>
  <w:style w:type="paragraph" w:customStyle="1" w:styleId="Text">
    <w:name w:val="Text"/>
    <w:basedOn w:val="Normal"/>
    <w:link w:val="TextChar"/>
    <w:autoRedefine/>
    <w:qFormat/>
    <w:rsid w:val="00CB4C6F"/>
    <w:pPr>
      <w:spacing w:line="240" w:lineRule="auto"/>
    </w:pPr>
    <w:rPr>
      <w:rFonts w:cs="Arial"/>
    </w:rPr>
  </w:style>
  <w:style w:type="paragraph" w:customStyle="1" w:styleId="ListParagraph0">
    <w:name w:val="ListParagraph"/>
    <w:basedOn w:val="Normal"/>
    <w:link w:val="ListParagraphChar0"/>
    <w:autoRedefine/>
    <w:qFormat/>
    <w:rsid w:val="007C67F9"/>
    <w:pPr>
      <w:spacing w:after="120" w:line="240" w:lineRule="auto"/>
    </w:pPr>
    <w:rPr>
      <w:rFonts w:cs="Arial"/>
    </w:rPr>
  </w:style>
  <w:style w:type="character" w:customStyle="1" w:styleId="TextChar">
    <w:name w:val="Text Char"/>
    <w:basedOn w:val="DefaultParagraphFont"/>
    <w:link w:val="Text"/>
    <w:rsid w:val="00CB4C6F"/>
    <w:rPr>
      <w:rFonts w:ascii="Times New Roman" w:hAnsi="Times New Roman" w:cs="Arial"/>
      <w:sz w:val="24"/>
    </w:rPr>
  </w:style>
  <w:style w:type="paragraph" w:customStyle="1" w:styleId="PartHeader">
    <w:name w:val="PartHeader"/>
    <w:basedOn w:val="Heading3"/>
    <w:next w:val="ListParagraph0"/>
    <w:link w:val="PartHeaderChar"/>
    <w:qFormat/>
    <w:rsid w:val="00301711"/>
    <w:rPr>
      <w:rFonts w:ascii="Arial" w:hAnsi="Arial" w:cs="Arial"/>
      <w:color w:val="auto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4D34"/>
  </w:style>
  <w:style w:type="character" w:customStyle="1" w:styleId="ListParagraphChar0">
    <w:name w:val="ListParagraph Char"/>
    <w:basedOn w:val="ListParagraphChar"/>
    <w:link w:val="ListParagraph0"/>
    <w:rsid w:val="007C67F9"/>
    <w:rPr>
      <w:rFonts w:ascii="Times New Roman" w:hAnsi="Times New Roman" w:cs="Arial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7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artHeaderChar">
    <w:name w:val="PartHeader Char"/>
    <w:basedOn w:val="Heading3Char"/>
    <w:link w:val="PartHeader"/>
    <w:rsid w:val="00301711"/>
    <w:rPr>
      <w:rFonts w:ascii="Arial" w:hAnsi="Arial" w:cs="Arial"/>
      <w:sz w:val="24"/>
      <w:szCs w:val="24"/>
    </w:rPr>
  </w:style>
  <w:style w:type="paragraph" w:customStyle="1" w:styleId="CodeSegment">
    <w:name w:val="CodeSegment"/>
    <w:basedOn w:val="Normal"/>
    <w:link w:val="CodeSegmentChar"/>
    <w:qFormat/>
    <w:rsid w:val="00C202AD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hd w:val="clear" w:color="auto" w:fill="BFBFBF" w:themeFill="background1" w:themeFillShade="BF"/>
      <w:contextualSpacing/>
    </w:pPr>
    <w:rPr>
      <w:rFonts w:ascii="Courier New" w:hAnsi="Courier New"/>
      <w:sz w:val="20"/>
    </w:rPr>
  </w:style>
  <w:style w:type="paragraph" w:customStyle="1" w:styleId="IndentedCodeSegment">
    <w:name w:val="IndentedCodeSegment"/>
    <w:basedOn w:val="CodeSegment"/>
    <w:link w:val="IndentedCodeSegmentChar"/>
    <w:qFormat/>
    <w:rsid w:val="00DD2036"/>
    <w:pPr>
      <w:ind w:left="720"/>
    </w:pPr>
  </w:style>
  <w:style w:type="character" w:customStyle="1" w:styleId="CodeSegmentChar">
    <w:name w:val="CodeSegment Char"/>
    <w:basedOn w:val="DefaultParagraphFont"/>
    <w:link w:val="CodeSegment"/>
    <w:rsid w:val="00C202AD"/>
    <w:rPr>
      <w:rFonts w:ascii="Courier New" w:hAnsi="Courier New"/>
      <w:sz w:val="20"/>
      <w:shd w:val="clear" w:color="auto" w:fill="BFBFBF" w:themeFill="background1" w:themeFillShade="BF"/>
    </w:rPr>
  </w:style>
  <w:style w:type="character" w:customStyle="1" w:styleId="IndentedCodeSegmentChar">
    <w:name w:val="IndentedCodeSegment Char"/>
    <w:basedOn w:val="CodeSegmentChar"/>
    <w:link w:val="IndentedCodeSegment"/>
    <w:rsid w:val="00DD2036"/>
  </w:style>
  <w:style w:type="paragraph" w:customStyle="1" w:styleId="SolutionHeader">
    <w:name w:val="SolutionHeader"/>
    <w:basedOn w:val="PartTitle"/>
    <w:next w:val="ListParagraph0"/>
    <w:link w:val="SolutionHeaderChar"/>
    <w:qFormat/>
    <w:rsid w:val="001C3B4E"/>
    <w:pPr>
      <w:spacing w:before="240"/>
    </w:pPr>
  </w:style>
  <w:style w:type="paragraph" w:styleId="NormalWeb">
    <w:name w:val="Normal (Web)"/>
    <w:basedOn w:val="Normal"/>
    <w:link w:val="NormalWebChar"/>
    <w:uiPriority w:val="99"/>
    <w:semiHidden/>
    <w:unhideWhenUsed/>
    <w:rsid w:val="00FA774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artTitleChar">
    <w:name w:val="PartTitle Char"/>
    <w:basedOn w:val="Heading2Char"/>
    <w:link w:val="PartTitle"/>
    <w:rsid w:val="00716E90"/>
    <w:rPr>
      <w:rFonts w:ascii="Arial" w:hAnsi="Arial" w:cs="Arial"/>
      <w:b/>
      <w:bCs/>
      <w:sz w:val="28"/>
      <w:szCs w:val="28"/>
      <w:shd w:val="clear" w:color="auto" w:fill="FFFFFF" w:themeFill="background1"/>
    </w:rPr>
  </w:style>
  <w:style w:type="character" w:customStyle="1" w:styleId="SolutionHeaderChar">
    <w:name w:val="SolutionHeader Char"/>
    <w:basedOn w:val="PartTitleChar"/>
    <w:link w:val="SolutionHeader"/>
    <w:rsid w:val="001C3B4E"/>
    <w:rPr>
      <w:b/>
      <w:bCs/>
      <w:shd w:val="clear" w:color="auto" w:fill="FFFF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A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7A0A"/>
    <w:rPr>
      <w:color w:val="0000FF" w:themeColor="hyperlink"/>
      <w:u w:val="single"/>
    </w:rPr>
  </w:style>
  <w:style w:type="paragraph" w:customStyle="1" w:styleId="Note">
    <w:name w:val="Note"/>
    <w:basedOn w:val="Normal"/>
    <w:link w:val="NoteChar"/>
    <w:autoRedefine/>
    <w:qFormat/>
    <w:rsid w:val="002C0CDC"/>
    <w:pPr>
      <w:pBdr>
        <w:top w:val="single" w:sz="4" w:space="1" w:color="auto"/>
        <w:bottom w:val="single" w:sz="2" w:space="1" w:color="auto"/>
      </w:pBdr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paragraph" w:customStyle="1" w:styleId="IndentedNote">
    <w:name w:val="IndentedNote"/>
    <w:basedOn w:val="Note"/>
    <w:link w:val="IndentedNoteChar"/>
    <w:autoRedefine/>
    <w:qFormat/>
    <w:rsid w:val="00F55DEE"/>
    <w:pPr>
      <w:ind w:left="720"/>
    </w:pPr>
  </w:style>
  <w:style w:type="paragraph" w:customStyle="1" w:styleId="Warning">
    <w:name w:val="Warning"/>
    <w:basedOn w:val="Normal"/>
    <w:link w:val="WarningChar"/>
    <w:autoRedefine/>
    <w:qFormat/>
    <w:rsid w:val="002C0CDC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CC99"/>
      <w:spacing w:after="120" w:line="240" w:lineRule="auto"/>
      <w:contextualSpacing/>
    </w:pPr>
    <w:rPr>
      <w:rFonts w:ascii="Arial" w:eastAsia="Times New Roman" w:hAnsi="Arial" w:cs="Times New Roman"/>
      <w:szCs w:val="20"/>
    </w:rPr>
  </w:style>
  <w:style w:type="character" w:customStyle="1" w:styleId="NoteChar">
    <w:name w:val="Note Char"/>
    <w:basedOn w:val="DefaultParagraphFont"/>
    <w:link w:val="Note"/>
    <w:rsid w:val="002C0CDC"/>
    <w:rPr>
      <w:rFonts w:ascii="Arial" w:eastAsia="Times New Roman" w:hAnsi="Arial" w:cs="Times New Roman"/>
      <w:szCs w:val="20"/>
    </w:rPr>
  </w:style>
  <w:style w:type="character" w:customStyle="1" w:styleId="IndentedNoteChar">
    <w:name w:val="IndentedNote Char"/>
    <w:basedOn w:val="NoteChar"/>
    <w:link w:val="IndentedNote"/>
    <w:rsid w:val="00F55DEE"/>
  </w:style>
  <w:style w:type="character" w:customStyle="1" w:styleId="WarningChar">
    <w:name w:val="Warning Char"/>
    <w:basedOn w:val="DefaultParagraphFont"/>
    <w:link w:val="Warning"/>
    <w:rsid w:val="002C0CDC"/>
    <w:rPr>
      <w:rFonts w:ascii="Arial" w:eastAsia="Times New Roman" w:hAnsi="Arial" w:cs="Times New Roman"/>
      <w:szCs w:val="20"/>
      <w:shd w:val="clear" w:color="auto" w:fill="FFCC99"/>
    </w:rPr>
  </w:style>
  <w:style w:type="paragraph" w:customStyle="1" w:styleId="IndentedWarning">
    <w:name w:val="IndentedWarning"/>
    <w:basedOn w:val="Warning"/>
    <w:link w:val="IndentedWarningChar"/>
    <w:autoRedefine/>
    <w:qFormat/>
    <w:rsid w:val="002C0CDC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dentedWarningChar">
    <w:name w:val="IndentedWarning Char"/>
    <w:basedOn w:val="WarningChar"/>
    <w:link w:val="IndentedWarning"/>
    <w:rsid w:val="002C0CDC"/>
  </w:style>
  <w:style w:type="character" w:customStyle="1" w:styleId="HeaderChar">
    <w:name w:val="Header Char"/>
    <w:basedOn w:val="DefaultParagraphFont"/>
    <w:link w:val="Header"/>
    <w:uiPriority w:val="99"/>
    <w:semiHidden/>
    <w:rsid w:val="003E74B5"/>
  </w:style>
  <w:style w:type="paragraph" w:styleId="Footer">
    <w:name w:val="footer"/>
    <w:basedOn w:val="Normal"/>
    <w:link w:val="FooterChar"/>
    <w:uiPriority w:val="99"/>
    <w:unhideWhenUsed/>
    <w:rsid w:val="003E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B5"/>
  </w:style>
  <w:style w:type="character" w:styleId="PlaceholderText">
    <w:name w:val="Placeholder Text"/>
    <w:basedOn w:val="DefaultParagraphFont"/>
    <w:uiPriority w:val="99"/>
    <w:semiHidden/>
    <w:rsid w:val="008620A5"/>
    <w:rPr>
      <w:color w:val="808080"/>
    </w:rPr>
  </w:style>
  <w:style w:type="paragraph" w:customStyle="1" w:styleId="Code">
    <w:name w:val="Code"/>
    <w:basedOn w:val="NormalWeb"/>
    <w:link w:val="CodeChar"/>
    <w:qFormat/>
    <w:rsid w:val="00B114AA"/>
    <w:rPr>
      <w:rFonts w:ascii="Courier New" w:hAnsi="Courier New"/>
      <w:color w:val="000058"/>
    </w:rPr>
  </w:style>
  <w:style w:type="character" w:customStyle="1" w:styleId="CodeChar">
    <w:name w:val="Code Char"/>
    <w:basedOn w:val="DefaultParagraphFont"/>
    <w:link w:val="Code"/>
    <w:rsid w:val="00B114AA"/>
    <w:rPr>
      <w:rFonts w:ascii="Courier New" w:eastAsia="Times New Roman" w:hAnsi="Courier New" w:cs="Times New Roman"/>
      <w:color w:val="000058"/>
      <w:sz w:val="24"/>
      <w:szCs w:val="24"/>
    </w:rPr>
  </w:style>
  <w:style w:type="paragraph" w:customStyle="1" w:styleId="Goals">
    <w:name w:val="Goals"/>
    <w:basedOn w:val="ListParagraph0"/>
    <w:link w:val="GoalsChar"/>
    <w:qFormat/>
    <w:rsid w:val="001C3B4E"/>
    <w:pPr>
      <w:numPr>
        <w:numId w:val="30"/>
      </w:numPr>
    </w:pPr>
  </w:style>
  <w:style w:type="paragraph" w:customStyle="1" w:styleId="LabSteps">
    <w:name w:val="LabSteps"/>
    <w:basedOn w:val="ListParagraph0"/>
    <w:link w:val="LabStepsChar"/>
    <w:qFormat/>
    <w:rsid w:val="00783E3C"/>
    <w:pPr>
      <w:numPr>
        <w:numId w:val="31"/>
      </w:numPr>
    </w:pPr>
  </w:style>
  <w:style w:type="character" w:customStyle="1" w:styleId="GoalsChar">
    <w:name w:val="Goals Char"/>
    <w:basedOn w:val="ListParagraphChar0"/>
    <w:link w:val="Goals"/>
    <w:rsid w:val="001C3B4E"/>
  </w:style>
  <w:style w:type="paragraph" w:customStyle="1" w:styleId="PartIntroParagraph">
    <w:name w:val="PartIntroParagraph"/>
    <w:basedOn w:val="Text"/>
    <w:link w:val="DMLab-PartIntroParagraphChar"/>
    <w:qFormat/>
    <w:rsid w:val="00553D9C"/>
    <w:rPr>
      <w:i/>
    </w:rPr>
  </w:style>
  <w:style w:type="character" w:customStyle="1" w:styleId="LabStepsChar">
    <w:name w:val="LabSteps Char"/>
    <w:basedOn w:val="ListParagraphChar0"/>
    <w:link w:val="LabSteps"/>
    <w:rsid w:val="00553D9C"/>
  </w:style>
  <w:style w:type="paragraph" w:styleId="DocumentMap">
    <w:name w:val="Document Map"/>
    <w:basedOn w:val="Normal"/>
    <w:link w:val="DocumentMapChar"/>
    <w:uiPriority w:val="99"/>
    <w:semiHidden/>
    <w:unhideWhenUsed/>
    <w:rsid w:val="0055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53D9C"/>
    <w:rPr>
      <w:rFonts w:ascii="Times New Roman" w:eastAsia="Times New Roman" w:hAnsi="Times New Roman" w:cs="Times New Roman"/>
      <w:sz w:val="24"/>
      <w:szCs w:val="24"/>
    </w:rPr>
  </w:style>
  <w:style w:type="character" w:customStyle="1" w:styleId="DMLab-PartIntroParagraphChar">
    <w:name w:val="DMLab-PartIntroParagraph Char"/>
    <w:basedOn w:val="NormalWebChar"/>
    <w:link w:val="PartIntroParagraph"/>
    <w:rsid w:val="00553D9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3D9C"/>
    <w:rPr>
      <w:rFonts w:ascii="Tahoma" w:hAnsi="Tahoma" w:cs="Tahoma"/>
      <w:sz w:val="16"/>
      <w:szCs w:val="16"/>
    </w:rPr>
  </w:style>
  <w:style w:type="paragraph" w:customStyle="1" w:styleId="BoldStep">
    <w:name w:val="BoldStep"/>
    <w:basedOn w:val="LabSteps"/>
    <w:link w:val="BoldStepChar"/>
    <w:autoRedefine/>
    <w:qFormat/>
    <w:rsid w:val="00783E3C"/>
    <w:pPr>
      <w:numPr>
        <w:numId w:val="0"/>
      </w:numPr>
    </w:pPr>
    <w:rPr>
      <w:b/>
    </w:rPr>
  </w:style>
  <w:style w:type="character" w:customStyle="1" w:styleId="BoldStepChar">
    <w:name w:val="BoldStep Char"/>
    <w:basedOn w:val="LabStepsChar"/>
    <w:link w:val="BoldStep"/>
    <w:rsid w:val="00783E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urana\My%20Documents\My%20FolderShare\Architecture%20course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07205581BB4D10A1B7235E26DE6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1BD87-854A-45E7-BFAB-CF15A98BB587}"/>
      </w:docPartPr>
      <w:docPartBody>
        <w:p w:rsidR="00000000" w:rsidRDefault="000D786C">
          <w:pPr>
            <w:pStyle w:val="8307205581BB4D10A1B7235E26DE6252"/>
          </w:pPr>
          <w:r>
            <w:rPr>
              <w:rStyle w:val="PlaceholderText"/>
            </w:rPr>
            <w:t>Enter goal(s) for this lab</w:t>
          </w:r>
          <w:r w:rsidRPr="00905A0D">
            <w:rPr>
              <w:rStyle w:val="PlaceholderText"/>
            </w:rPr>
            <w:t>.</w:t>
          </w:r>
        </w:p>
      </w:docPartBody>
    </w:docPart>
    <w:docPart>
      <w:docPartPr>
        <w:name w:val="CF7F2BE9FB8B4F2DA02CC8B8C73B5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52621-BDCD-4850-88FA-4E5EBA0AB87E}"/>
      </w:docPartPr>
      <w:docPartBody>
        <w:p w:rsidR="00000000" w:rsidRDefault="000D786C">
          <w:pPr>
            <w:pStyle w:val="CF7F2BE9FB8B4F2DA02CC8B8C73B5314"/>
          </w:pPr>
          <w:r>
            <w:rPr>
              <w:rStyle w:val="PlaceholderText"/>
            </w:rPr>
            <w:t>Enter any special setup-issues etc for the lab</w:t>
          </w:r>
          <w:r w:rsidRPr="00905A0D">
            <w:rPr>
              <w:rStyle w:val="PlaceholderText"/>
            </w:rPr>
            <w:t>.</w:t>
          </w:r>
        </w:p>
      </w:docPartBody>
    </w:docPart>
    <w:docPart>
      <w:docPartPr>
        <w:name w:val="C8F556D9A2BB49B389DD6145030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6B2FA-FC26-4E85-9472-F6980446E9D6}"/>
      </w:docPartPr>
      <w:docPartBody>
        <w:p w:rsidR="00000000" w:rsidRDefault="000D786C">
          <w:pPr>
            <w:pStyle w:val="C8F556D9A2BB49B389DD61450300C66B"/>
          </w:pPr>
          <w:r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criteria for the part here</w:t>
          </w:r>
          <w:r w:rsidRPr="00905A0D">
            <w:rPr>
              <w:rStyle w:val="PlaceholderText"/>
            </w:rPr>
            <w:t>.</w:t>
          </w:r>
        </w:p>
      </w:docPartBody>
    </w:docPart>
    <w:docPart>
      <w:docPartPr>
        <w:name w:val="897EEE901FE24AC3AB75957D69D25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B6E1C-9629-42CE-A2DD-18CDC103787F}"/>
      </w:docPartPr>
      <w:docPartBody>
        <w:p w:rsidR="00000000" w:rsidRDefault="000D786C">
          <w:pPr>
            <w:pStyle w:val="897EEE901FE24AC3AB75957D69D25511"/>
          </w:pPr>
          <w:r>
            <w:rPr>
              <w:rStyle w:val="PlaceholderText"/>
            </w:rPr>
            <w:t>Enter any relevant notes for the part here</w:t>
          </w:r>
          <w:r w:rsidRPr="00905A0D">
            <w:rPr>
              <w:rStyle w:val="PlaceholderText"/>
            </w:rPr>
            <w:t>.</w:t>
          </w:r>
        </w:p>
      </w:docPartBody>
    </w:docPart>
    <w:docPart>
      <w:docPartPr>
        <w:name w:val="E993C9EB12494C4099CC86DAC978D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43FD6-F483-400B-B4C4-FF3F7B7BCF92}"/>
      </w:docPartPr>
      <w:docPartBody>
        <w:p w:rsidR="00000000" w:rsidRDefault="000D786C">
          <w:pPr>
            <w:pStyle w:val="E993C9EB12494C4099CC86DAC978DE02"/>
          </w:pPr>
          <w:r>
            <w:rPr>
              <w:rStyle w:val="PlaceholderText"/>
            </w:rPr>
            <w:t>Enter path(s) to solution file(s) here</w:t>
          </w:r>
          <w:r w:rsidRPr="00905A0D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sDel="0"/>
  <w:defaultTabStop w:val="720"/>
  <w:characterSpacingControl w:val="doNotCompress"/>
  <w:compat>
    <w:useFELayout/>
  </w:compat>
  <w:rsids>
    <w:rsidRoot w:val="000D786C"/>
    <w:rsid w:val="000D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8893B61BA894EBEB8F2DAA6BFAF25D9">
    <w:name w:val="28893B61BA894EBEB8F2DAA6BFAF25D9"/>
  </w:style>
  <w:style w:type="paragraph" w:customStyle="1" w:styleId="D5CBAFA693F944298565E32248476065">
    <w:name w:val="D5CBAFA693F944298565E32248476065"/>
  </w:style>
  <w:style w:type="paragraph" w:customStyle="1" w:styleId="E47199CB324C43B3A1F641FD2A848340">
    <w:name w:val="E47199CB324C43B3A1F641FD2A848340"/>
  </w:style>
  <w:style w:type="paragraph" w:customStyle="1" w:styleId="8307205581BB4D10A1B7235E26DE6252">
    <w:name w:val="8307205581BB4D10A1B7235E26DE6252"/>
  </w:style>
  <w:style w:type="paragraph" w:customStyle="1" w:styleId="CF7F2BE9FB8B4F2DA02CC8B8C73B5314">
    <w:name w:val="CF7F2BE9FB8B4F2DA02CC8B8C73B5314"/>
  </w:style>
  <w:style w:type="paragraph" w:customStyle="1" w:styleId="E972616B569548FEBE14A64100EE7A0E">
    <w:name w:val="E972616B569548FEBE14A64100EE7A0E"/>
  </w:style>
  <w:style w:type="paragraph" w:customStyle="1" w:styleId="54D50005358148578E60FC525AEAEB77">
    <w:name w:val="54D50005358148578E60FC525AEAEB77"/>
  </w:style>
  <w:style w:type="paragraph" w:customStyle="1" w:styleId="C8F556D9A2BB49B389DD61450300C66B">
    <w:name w:val="C8F556D9A2BB49B389DD61450300C66B"/>
  </w:style>
  <w:style w:type="paragraph" w:customStyle="1" w:styleId="897EEE901FE24AC3AB75957D69D25511">
    <w:name w:val="897EEE901FE24AC3AB75957D69D25511"/>
  </w:style>
  <w:style w:type="paragraph" w:customStyle="1" w:styleId="1346A82379334F00B08FB7F1532CF4A8">
    <w:name w:val="1346A82379334F00B08FB7F1532CF4A8"/>
  </w:style>
  <w:style w:type="paragraph" w:customStyle="1" w:styleId="8C1CA6045C2D481A9290FB4EC076AAF2">
    <w:name w:val="8C1CA6045C2D481A9290FB4EC076AAF2"/>
  </w:style>
  <w:style w:type="paragraph" w:customStyle="1" w:styleId="27B4D070E4D24C73A194799F3BCD1C8C">
    <w:name w:val="27B4D070E4D24C73A194799F3BCD1C8C"/>
  </w:style>
  <w:style w:type="paragraph" w:customStyle="1" w:styleId="3B73F909A39143138C7CDBC826C66371">
    <w:name w:val="3B73F909A39143138C7CDBC826C66371"/>
  </w:style>
  <w:style w:type="paragraph" w:customStyle="1" w:styleId="03668ED2466D40D3B07DBF97888CE8DC">
    <w:name w:val="03668ED2466D40D3B07DBF97888CE8DC"/>
  </w:style>
  <w:style w:type="paragraph" w:customStyle="1" w:styleId="BA025EFC271A45DF922CC97FB4D1F202">
    <w:name w:val="BA025EFC271A45DF922CC97FB4D1F202"/>
  </w:style>
  <w:style w:type="paragraph" w:customStyle="1" w:styleId="E993C9EB12494C4099CC86DAC978DE02">
    <w:name w:val="E993C9EB12494C4099CC86DAC978DE0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2899C-6C3C-496D-9161-8A349B36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51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DevelopMentor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 Surana</dc:creator>
  <cp:lastModifiedBy>Pinku Surana</cp:lastModifiedBy>
  <cp:revision>2</cp:revision>
  <dcterms:created xsi:type="dcterms:W3CDTF">2008-10-22T21:16:00Z</dcterms:created>
  <dcterms:modified xsi:type="dcterms:W3CDTF">2008-10-22T22:07:00Z</dcterms:modified>
</cp:coreProperties>
</file>