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6D" w:rsidRPr="009D6D7E" w:rsidRDefault="00352ED5" w:rsidP="004E2F35">
      <w:r w:rsidRPr="00352ED5">
        <w:rPr>
          <w:noProof/>
          <w:lang w:val="en-GB" w:eastAsia="en-GB"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Default="00266E08" w:rsidP="0068480B">
      <w:pPr>
        <w:pStyle w:val="LabTitle"/>
      </w:pPr>
      <w:r>
        <w:t>Serialization</w:t>
      </w:r>
    </w:p>
    <w:p w:rsidR="0068480B" w:rsidRPr="009C666D" w:rsidRDefault="0068480B" w:rsidP="00352ED5">
      <w:pPr>
        <w:pStyle w:val="DocHeader"/>
      </w:pPr>
      <w:r>
        <w:t xml:space="preserve">Estimated </w:t>
      </w:r>
      <w:r w:rsidR="00352ED5">
        <w:t>t</w:t>
      </w:r>
      <w:r>
        <w:t xml:space="preserve">ime </w:t>
      </w:r>
      <w:r w:rsidR="00352ED5">
        <w:t>for</w:t>
      </w:r>
      <w:r>
        <w:t xml:space="preserve"> </w:t>
      </w:r>
      <w:r w:rsidR="00352ED5">
        <w:t>completion</w:t>
      </w:r>
      <w:r w:rsidR="00A10572">
        <w:t>:</w:t>
      </w:r>
      <w:r w:rsidR="00352ED5">
        <w:t xml:space="preserve">  </w:t>
      </w:r>
      <w:r w:rsidR="00266E08">
        <w:t>1 hr.</w:t>
      </w:r>
    </w:p>
    <w:p w:rsidR="00352ED5" w:rsidRDefault="00352ED5" w:rsidP="00352ED5">
      <w:pPr>
        <w:pStyle w:val="DocHeader"/>
      </w:pPr>
      <w:r>
        <w:t>Overview:</w:t>
      </w:r>
    </w:p>
    <w:p w:rsidR="00352ED5" w:rsidRDefault="00266E08" w:rsidP="00352ED5">
      <w:pPr>
        <w:pStyle w:val="DocHeader"/>
      </w:pPr>
      <w:r>
        <w:t>Test the performance of XML and Binary serialization.</w:t>
      </w:r>
      <w:r w:rsidR="00352ED5">
        <w:t xml:space="preserve"> </w:t>
      </w:r>
    </w:p>
    <w:p w:rsidR="009D6D7E" w:rsidRDefault="00A10572" w:rsidP="001C3B4E">
      <w:pPr>
        <w:pStyle w:val="DocHeader"/>
      </w:pPr>
      <w:r>
        <w:t>Goals:</w:t>
      </w:r>
    </w:p>
    <w:p w:rsidR="00B52F89" w:rsidRDefault="00901CAE" w:rsidP="00553D9C">
      <w:pPr>
        <w:pStyle w:val="Goals"/>
      </w:pPr>
      <w:r>
        <w:t>Implement B</w:t>
      </w:r>
      <w:r w:rsidR="00266E08">
        <w:t>inary serialization.</w:t>
      </w:r>
    </w:p>
    <w:p w:rsidR="00266E08" w:rsidRDefault="00266E08" w:rsidP="00553D9C">
      <w:pPr>
        <w:pStyle w:val="Goals"/>
      </w:pPr>
      <w:r>
        <w:t>Implement XML serialization.</w:t>
      </w:r>
    </w:p>
    <w:p w:rsidR="000D101F" w:rsidRDefault="000D101F" w:rsidP="000D101F">
      <w:pPr>
        <w:pStyle w:val="DocHeader"/>
      </w:pPr>
      <w:r>
        <w:t>Lab Notes:</w:t>
      </w:r>
    </w:p>
    <w:p w:rsidR="000D101F" w:rsidRDefault="0023172D" w:rsidP="000D101F">
      <w:pPr>
        <w:pStyle w:val="IndentedText"/>
      </w:pPr>
      <w:sdt>
        <w:sdtPr>
          <w:rPr>
            <w:rStyle w:val="IndentedTextChar"/>
          </w:rPr>
          <w:alias w:val="Setup"/>
          <w:tag w:val="Setup"/>
          <w:id w:val="16237104"/>
          <w:placeholder>
            <w:docPart w:val="26DF5C47EEF24909BD066B76340810F6"/>
          </w:placeholder>
          <w:temporary/>
          <w:showingPlcHdr/>
          <w:text w:multiLine="1"/>
        </w:sdtPr>
        <w:sdtEndPr>
          <w:rPr>
            <w:rStyle w:val="DefaultParagraphFont"/>
          </w:rPr>
        </w:sdtEndPr>
        <w:sdtContent>
          <w:r w:rsidR="00101553">
            <w:rPr>
              <w:rStyle w:val="PlaceholderText"/>
            </w:rPr>
            <w:t>Enter any special setup-issues etc for the lab</w:t>
          </w:r>
          <w:r w:rsidR="00101553" w:rsidRPr="00905A0D">
            <w:rPr>
              <w:rStyle w:val="PlaceholderText"/>
            </w:rPr>
            <w:t>.</w:t>
          </w:r>
        </w:sdtContent>
      </w:sdt>
      <w:r w:rsidR="000D101F">
        <w:t>.</w:t>
      </w:r>
    </w:p>
    <w:p w:rsidR="0000679F" w:rsidRDefault="00266E08" w:rsidP="0000679F">
      <w:pPr>
        <w:pStyle w:val="PartTitle"/>
      </w:pPr>
      <w:r>
        <w:t>Implement Binary Serialization</w:t>
      </w:r>
    </w:p>
    <w:p w:rsidR="00FA7749" w:rsidRPr="00FA7749" w:rsidRDefault="00266E08" w:rsidP="00553D9C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The lab currently calls a method 10,000 times, passing in a Payment object and returning a </w:t>
      </w:r>
      <w:proofErr w:type="spellStart"/>
      <w:r>
        <w:rPr>
          <w:rStyle w:val="TextChar"/>
          <w:sz w:val="22"/>
        </w:rPr>
        <w:t>PaymentResponse</w:t>
      </w:r>
      <w:proofErr w:type="spellEnd"/>
      <w:r>
        <w:rPr>
          <w:rStyle w:val="TextChar"/>
          <w:sz w:val="22"/>
        </w:rPr>
        <w:t xml:space="preserve">. It is very fast. This section measures the overhead </w:t>
      </w:r>
      <w:r w:rsidR="00901CAE">
        <w:rPr>
          <w:rStyle w:val="TextChar"/>
          <w:sz w:val="22"/>
        </w:rPr>
        <w:t xml:space="preserve">of serialization. You will serialize an object into a </w:t>
      </w:r>
      <w:proofErr w:type="spellStart"/>
      <w:r w:rsidR="00901CAE">
        <w:rPr>
          <w:rStyle w:val="TextChar"/>
          <w:sz w:val="22"/>
        </w:rPr>
        <w:t>MemoryStream</w:t>
      </w:r>
      <w:proofErr w:type="spellEnd"/>
      <w:r w:rsidR="00901CAE">
        <w:rPr>
          <w:rStyle w:val="TextChar"/>
          <w:sz w:val="22"/>
        </w:rPr>
        <w:t xml:space="preserve"> using the </w:t>
      </w:r>
      <w:proofErr w:type="spellStart"/>
      <w:r w:rsidR="00901CAE">
        <w:rPr>
          <w:rStyle w:val="TextChar"/>
          <w:sz w:val="22"/>
        </w:rPr>
        <w:t>BinaryFormatter</w:t>
      </w:r>
      <w:proofErr w:type="spellEnd"/>
      <w:r w:rsidR="00901CAE">
        <w:rPr>
          <w:rStyle w:val="TextChar"/>
          <w:sz w:val="22"/>
        </w:rPr>
        <w:t>.</w:t>
      </w:r>
    </w:p>
    <w:p w:rsidR="0000679F" w:rsidRDefault="00301711" w:rsidP="00301711">
      <w:pPr>
        <w:pStyle w:val="PartHeader"/>
      </w:pPr>
      <w:r w:rsidRPr="00301711">
        <w:t>Notes</w:t>
      </w:r>
      <w:r w:rsidR="00537E01">
        <w:t>:</w:t>
      </w:r>
    </w:p>
    <w:p w:rsidR="00537E01" w:rsidRDefault="00901CAE" w:rsidP="00537E01">
      <w:pPr>
        <w:pStyle w:val="ListParagraph0"/>
        <w:numPr>
          <w:ilvl w:val="0"/>
          <w:numId w:val="6"/>
        </w:numPr>
      </w:pPr>
      <w:r>
        <w:t xml:space="preserve">Use </w:t>
      </w:r>
      <w:proofErr w:type="spellStart"/>
      <w:proofErr w:type="gramStart"/>
      <w:r>
        <w:t>MemoryStream.Seek</w:t>
      </w:r>
      <w:proofErr w:type="spellEnd"/>
      <w:r>
        <w:t>(</w:t>
      </w:r>
      <w:proofErr w:type="gramEnd"/>
      <w:r>
        <w:t xml:space="preserve">0,SeekOrigin.Begin) to move the stream pointer to the beginning. </w:t>
      </w:r>
    </w:p>
    <w:p w:rsidR="00537E01" w:rsidRDefault="00315630" w:rsidP="00315630">
      <w:pPr>
        <w:pStyle w:val="PartHeader"/>
      </w:pPr>
      <w:r>
        <w:t>Steps:</w:t>
      </w:r>
    </w:p>
    <w:p w:rsidR="00315630" w:rsidRDefault="00901CAE" w:rsidP="00315630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 xml:space="preserve">Reference </w:t>
      </w:r>
      <w:proofErr w:type="spellStart"/>
      <w:r>
        <w:rPr>
          <w:rStyle w:val="ListParagraphChar0"/>
        </w:rPr>
        <w:t>System.Runtime.Serialization</w:t>
      </w:r>
      <w:proofErr w:type="spellEnd"/>
      <w:r w:rsidR="006C33FE">
        <w:rPr>
          <w:rStyle w:val="ListParagraphChar0"/>
        </w:rPr>
        <w:t xml:space="preserve"> assembly.</w:t>
      </w:r>
    </w:p>
    <w:p w:rsidR="001C3B4E" w:rsidRDefault="006C33FE" w:rsidP="001C3B4E">
      <w:pPr>
        <w:pStyle w:val="ListParagraph0"/>
        <w:numPr>
          <w:ilvl w:val="1"/>
          <w:numId w:val="8"/>
        </w:numPr>
      </w:pPr>
      <w:r>
        <w:t xml:space="preserve">Add reference to </w:t>
      </w:r>
      <w:proofErr w:type="spellStart"/>
      <w:r>
        <w:t>System.Runtime.Serialization</w:t>
      </w:r>
      <w:proofErr w:type="spellEnd"/>
      <w:r>
        <w:t xml:space="preserve"> namespace.</w:t>
      </w:r>
    </w:p>
    <w:p w:rsidR="006C33FE" w:rsidRDefault="006C33FE" w:rsidP="001C3B4E">
      <w:pPr>
        <w:pStyle w:val="ListParagraph0"/>
        <w:numPr>
          <w:ilvl w:val="1"/>
          <w:numId w:val="8"/>
        </w:numPr>
      </w:pPr>
      <w:r>
        <w:t xml:space="preserve">Add reference to </w:t>
      </w:r>
      <w:proofErr w:type="spellStart"/>
      <w:r>
        <w:t>System.Runtime.Serialization.Formatters.Binary</w:t>
      </w:r>
      <w:proofErr w:type="spellEnd"/>
      <w:r>
        <w:t xml:space="preserve"> namespace</w:t>
      </w:r>
    </w:p>
    <w:p w:rsidR="006C33FE" w:rsidRDefault="006C33FE" w:rsidP="006C33FE">
      <w:pPr>
        <w:pStyle w:val="LabSteps"/>
      </w:pPr>
      <w:r>
        <w:t xml:space="preserve">Change the </w:t>
      </w:r>
      <w:proofErr w:type="spellStart"/>
      <w:r>
        <w:t>Bank.Pay</w:t>
      </w:r>
      <w:proofErr w:type="spellEnd"/>
      <w:r>
        <w:t xml:space="preserve"> method to send/receive </w:t>
      </w:r>
      <w:proofErr w:type="spellStart"/>
      <w:r>
        <w:t>MemoryStreams</w:t>
      </w:r>
      <w:proofErr w:type="spellEnd"/>
      <w:r>
        <w:t xml:space="preserve"> instead of classes.</w:t>
      </w:r>
    </w:p>
    <w:p w:rsidR="006E3413" w:rsidRDefault="006E3413" w:rsidP="006E3413">
      <w:pPr>
        <w:pStyle w:val="CodeSegment"/>
      </w:pPr>
      <w:proofErr w:type="gramStart"/>
      <w:r>
        <w:t>public</w:t>
      </w:r>
      <w:proofErr w:type="gramEnd"/>
      <w:r>
        <w:t xml:space="preserve"> </w:t>
      </w:r>
      <w:proofErr w:type="spellStart"/>
      <w:r>
        <w:t>MemoryStream</w:t>
      </w:r>
      <w:proofErr w:type="spellEnd"/>
      <w:r>
        <w:t xml:space="preserve"> Pay (</w:t>
      </w:r>
      <w:proofErr w:type="spellStart"/>
      <w:r>
        <w:t>MemoryStream</w:t>
      </w:r>
      <w:proofErr w:type="spellEnd"/>
      <w:r>
        <w:t xml:space="preserve"> ms){ … }</w:t>
      </w:r>
    </w:p>
    <w:p w:rsidR="006C33FE" w:rsidRDefault="006C33FE" w:rsidP="006C33FE">
      <w:pPr>
        <w:pStyle w:val="LabSteps"/>
      </w:pPr>
      <w:r>
        <w:t>Serialize the Payment class into the Memory stream, then call Pay.</w:t>
      </w:r>
    </w:p>
    <w:p w:rsidR="006C33FE" w:rsidRDefault="000D3C41" w:rsidP="006C33FE">
      <w:pPr>
        <w:pStyle w:val="LabSteps"/>
      </w:pPr>
      <w:r>
        <w:t xml:space="preserve">Inside </w:t>
      </w:r>
      <w:proofErr w:type="spellStart"/>
      <w:r>
        <w:t>Bank.Pay</w:t>
      </w:r>
      <w:proofErr w:type="spellEnd"/>
      <w:r>
        <w:t xml:space="preserve">, move the stream pointer to the beginning of the </w:t>
      </w:r>
      <w:proofErr w:type="spellStart"/>
      <w:r>
        <w:t>MemoryStream</w:t>
      </w:r>
      <w:proofErr w:type="spellEnd"/>
      <w:r>
        <w:t xml:space="preserve">. </w:t>
      </w:r>
      <w:proofErr w:type="spellStart"/>
      <w:r>
        <w:t>Deserialize</w:t>
      </w:r>
      <w:proofErr w:type="spellEnd"/>
      <w:r>
        <w:t xml:space="preserve"> the class. Then Serialize the </w:t>
      </w:r>
      <w:proofErr w:type="spellStart"/>
      <w:r w:rsidR="002316DD">
        <w:t>PaymentResponse</w:t>
      </w:r>
      <w:proofErr w:type="spellEnd"/>
      <w:r>
        <w:t xml:space="preserve"> into another </w:t>
      </w:r>
      <w:proofErr w:type="spellStart"/>
      <w:r>
        <w:t>MemoryStream</w:t>
      </w:r>
      <w:proofErr w:type="spellEnd"/>
      <w:r>
        <w:t xml:space="preserve"> and return it. </w:t>
      </w:r>
    </w:p>
    <w:p w:rsidR="00266E08" w:rsidRDefault="00266E08" w:rsidP="00266E08">
      <w:pPr>
        <w:pStyle w:val="PartTitle"/>
      </w:pPr>
      <w:r>
        <w:lastRenderedPageBreak/>
        <w:t>Implement XML Serialization</w:t>
      </w:r>
    </w:p>
    <w:p w:rsidR="00266E08" w:rsidRPr="00FA7749" w:rsidRDefault="000D3C41" w:rsidP="00266E08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This is similar to </w:t>
      </w:r>
      <w:proofErr w:type="spellStart"/>
      <w:r>
        <w:rPr>
          <w:rStyle w:val="TextChar"/>
          <w:sz w:val="22"/>
        </w:rPr>
        <w:t>BinarySerialization</w:t>
      </w:r>
      <w:proofErr w:type="spellEnd"/>
      <w:r>
        <w:rPr>
          <w:rStyle w:val="TextChar"/>
          <w:sz w:val="22"/>
        </w:rPr>
        <w:t xml:space="preserve">. Use </w:t>
      </w:r>
      <w:proofErr w:type="spellStart"/>
      <w:r>
        <w:rPr>
          <w:rStyle w:val="TextChar"/>
          <w:sz w:val="22"/>
        </w:rPr>
        <w:t>XmlSerializ</w:t>
      </w:r>
      <w:r w:rsidR="002316DD">
        <w:rPr>
          <w:rStyle w:val="TextChar"/>
          <w:sz w:val="22"/>
        </w:rPr>
        <w:t>er</w:t>
      </w:r>
      <w:proofErr w:type="spellEnd"/>
      <w:r w:rsidR="002316DD">
        <w:rPr>
          <w:rStyle w:val="TextChar"/>
          <w:sz w:val="22"/>
        </w:rPr>
        <w:t xml:space="preserve"> in </w:t>
      </w:r>
      <w:proofErr w:type="spellStart"/>
      <w:r w:rsidR="002316DD">
        <w:rPr>
          <w:rStyle w:val="TextChar"/>
          <w:sz w:val="22"/>
        </w:rPr>
        <w:t>System.Xml.Serialization</w:t>
      </w:r>
      <w:proofErr w:type="spellEnd"/>
      <w:r w:rsidR="002316DD">
        <w:rPr>
          <w:rStyle w:val="TextChar"/>
          <w:sz w:val="22"/>
        </w:rPr>
        <w:t>.</w:t>
      </w:r>
    </w:p>
    <w:p w:rsidR="00266E08" w:rsidRDefault="00266E08" w:rsidP="00266E08">
      <w:pPr>
        <w:pStyle w:val="PartHeader"/>
      </w:pPr>
      <w:r w:rsidRPr="00301711">
        <w:t>Notes</w:t>
      </w:r>
      <w:r>
        <w:t>:</w:t>
      </w:r>
    </w:p>
    <w:p w:rsidR="002316DD" w:rsidRDefault="002316DD" w:rsidP="002316DD">
      <w:pPr>
        <w:pStyle w:val="ListParagraph0"/>
        <w:numPr>
          <w:ilvl w:val="0"/>
          <w:numId w:val="6"/>
        </w:numPr>
      </w:pPr>
      <w:r>
        <w:t xml:space="preserve">Remember the limitations of </w:t>
      </w:r>
      <w:proofErr w:type="spellStart"/>
      <w:r>
        <w:t>XmlSerializer</w:t>
      </w:r>
      <w:proofErr w:type="spellEnd"/>
      <w:r>
        <w:t>.</w:t>
      </w:r>
    </w:p>
    <w:p w:rsidR="002316DD" w:rsidRDefault="002316DD" w:rsidP="002316DD">
      <w:pPr>
        <w:pStyle w:val="ListParagraph0"/>
        <w:numPr>
          <w:ilvl w:val="1"/>
          <w:numId w:val="6"/>
        </w:numPr>
      </w:pPr>
      <w:r>
        <w:t>Class must be public</w:t>
      </w:r>
      <w:r w:rsidR="006E3413">
        <w:t>.</w:t>
      </w:r>
    </w:p>
    <w:p w:rsidR="002316DD" w:rsidRDefault="002316DD" w:rsidP="002316DD">
      <w:pPr>
        <w:pStyle w:val="ListParagraph0"/>
        <w:numPr>
          <w:ilvl w:val="1"/>
          <w:numId w:val="6"/>
        </w:numPr>
      </w:pPr>
      <w:r>
        <w:t>Must have public default constructor.</w:t>
      </w:r>
    </w:p>
    <w:p w:rsidR="002316DD" w:rsidRDefault="002316DD" w:rsidP="002316DD">
      <w:pPr>
        <w:pStyle w:val="ListParagraph0"/>
        <w:numPr>
          <w:ilvl w:val="1"/>
          <w:numId w:val="6"/>
        </w:numPr>
      </w:pPr>
      <w:r>
        <w:t>All fields must be public, readable and writable.</w:t>
      </w:r>
    </w:p>
    <w:p w:rsidR="00266E08" w:rsidRDefault="00266E08" w:rsidP="00266E08">
      <w:pPr>
        <w:pStyle w:val="PartHeader"/>
      </w:pPr>
      <w:r>
        <w:t>Steps:</w:t>
      </w:r>
    </w:p>
    <w:p w:rsidR="00266E08" w:rsidRDefault="006E3413" w:rsidP="006E3413">
      <w:pPr>
        <w:pStyle w:val="LabSteps"/>
        <w:numPr>
          <w:ilvl w:val="0"/>
          <w:numId w:val="32"/>
        </w:numPr>
        <w:rPr>
          <w:rStyle w:val="ListParagraphChar0"/>
        </w:rPr>
      </w:pPr>
      <w:r>
        <w:rPr>
          <w:rStyle w:val="ListParagraphChar0"/>
        </w:rPr>
        <w:t xml:space="preserve">Create an </w:t>
      </w:r>
      <w:proofErr w:type="spellStart"/>
      <w:r>
        <w:rPr>
          <w:rStyle w:val="ListParagraphChar0"/>
        </w:rPr>
        <w:t>XmlSerializer</w:t>
      </w:r>
      <w:proofErr w:type="spellEnd"/>
      <w:r>
        <w:rPr>
          <w:rStyle w:val="ListParagraphChar0"/>
        </w:rPr>
        <w:t xml:space="preserve"> for Payment and </w:t>
      </w:r>
      <w:proofErr w:type="spellStart"/>
      <w:r>
        <w:rPr>
          <w:rStyle w:val="ListParagraphChar0"/>
        </w:rPr>
        <w:t>PaymentResponse</w:t>
      </w:r>
      <w:proofErr w:type="spellEnd"/>
      <w:r>
        <w:rPr>
          <w:rStyle w:val="ListParagraphChar0"/>
        </w:rPr>
        <w:t>.</w:t>
      </w:r>
    </w:p>
    <w:p w:rsidR="006E3413" w:rsidRDefault="006E3413" w:rsidP="006E3413">
      <w:pPr>
        <w:pStyle w:val="LabSteps"/>
        <w:numPr>
          <w:ilvl w:val="0"/>
          <w:numId w:val="32"/>
        </w:numPr>
      </w:pPr>
      <w:r>
        <w:t xml:space="preserve">Replace </w:t>
      </w:r>
      <w:proofErr w:type="spellStart"/>
      <w:r>
        <w:t>BinaryFormatter</w:t>
      </w:r>
      <w:proofErr w:type="spellEnd"/>
      <w:r>
        <w:t xml:space="preserve"> with these new </w:t>
      </w:r>
      <w:proofErr w:type="spellStart"/>
      <w:r>
        <w:t>serializers</w:t>
      </w:r>
      <w:proofErr w:type="spellEnd"/>
      <w:r>
        <w:t xml:space="preserve">. </w:t>
      </w:r>
    </w:p>
    <w:p w:rsidR="00B52F89" w:rsidRPr="00B52F89" w:rsidRDefault="00B52F89" w:rsidP="00B52F89">
      <w:pPr>
        <w:pStyle w:val="ListParagraph0"/>
      </w:pPr>
    </w:p>
    <w:sectPr w:rsidR="00B52F89" w:rsidRPr="00B52F89" w:rsidSect="00DB46D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EA6" w:rsidRDefault="00126EA6" w:rsidP="003E74B5">
      <w:pPr>
        <w:spacing w:after="0" w:line="240" w:lineRule="auto"/>
      </w:pPr>
      <w:r>
        <w:separator/>
      </w:r>
    </w:p>
  </w:endnote>
  <w:endnote w:type="continuationSeparator" w:id="1">
    <w:p w:rsidR="00126EA6" w:rsidRDefault="00126EA6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DF" w:rsidRDefault="00352ED5">
    <w:pPr>
      <w:pStyle w:val="Footer"/>
    </w:pPr>
    <w:r>
      <w:t>© 2007 Education Experiences, Inc.  All rights reserved</w:t>
    </w:r>
    <w:r w:rsidR="0023172D">
      <w:fldChar w:fldCharType="begin"/>
    </w:r>
    <w:r w:rsidR="00B807E3">
      <w:instrText xml:space="preserve"> REF  LabName </w:instrText>
    </w:r>
    <w:r w:rsidR="0023172D">
      <w:fldChar w:fldCharType="end"/>
    </w:r>
    <w:r w:rsidR="00000EDF">
      <w:ptab w:relativeTo="margin" w:alignment="right" w:leader="none"/>
    </w:r>
    <w:r w:rsidR="00000EDF">
      <w:t xml:space="preserve">Page </w:t>
    </w:r>
    <w:fldSimple w:instr=" PAGE   \* MERGEFORMAT ">
      <w:r w:rsidR="006E3413">
        <w:rPr>
          <w:noProof/>
        </w:rPr>
        <w:t>2</w:t>
      </w:r>
    </w:fldSimple>
    <w:r w:rsidR="00000EDF">
      <w:t xml:space="preserve"> of </w:t>
    </w:r>
    <w:fldSimple w:instr=" NUMPAGES   \* MERGEFORMAT ">
      <w:r w:rsidR="006E3413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EA6" w:rsidRDefault="00126EA6" w:rsidP="003E74B5">
      <w:pPr>
        <w:spacing w:after="0" w:line="240" w:lineRule="auto"/>
      </w:pPr>
      <w:r>
        <w:separator/>
      </w:r>
    </w:p>
  </w:footnote>
  <w:footnote w:type="continuationSeparator" w:id="1">
    <w:p w:rsidR="00126EA6" w:rsidRDefault="00126EA6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5DC5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F95E52"/>
    <w:multiLevelType w:val="hybridMultilevel"/>
    <w:tmpl w:val="8742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5219C"/>
    <w:multiLevelType w:val="multilevel"/>
    <w:tmpl w:val="B004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7DB15D1"/>
    <w:multiLevelType w:val="multilevel"/>
    <w:tmpl w:val="4CA8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24F17D3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39D3470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66C5923"/>
    <w:multiLevelType w:val="hybridMultilevel"/>
    <w:tmpl w:val="B9B4A0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3F114F"/>
    <w:multiLevelType w:val="hybridMultilevel"/>
    <w:tmpl w:val="81DC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67214"/>
    <w:multiLevelType w:val="multilevel"/>
    <w:tmpl w:val="8D1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A5B1B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C9E75DB"/>
    <w:multiLevelType w:val="hybridMultilevel"/>
    <w:tmpl w:val="ACFCB9E0"/>
    <w:lvl w:ilvl="0" w:tplc="426C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174D"/>
    <w:multiLevelType w:val="hybridMultilevel"/>
    <w:tmpl w:val="133A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C602E"/>
    <w:multiLevelType w:val="hybridMultilevel"/>
    <w:tmpl w:val="24DA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D702F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3D1D30E6"/>
    <w:multiLevelType w:val="hybridMultilevel"/>
    <w:tmpl w:val="25F8EF0C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B458A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3EA7567A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3F0C5DE4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3FF275BE"/>
    <w:multiLevelType w:val="hybridMultilevel"/>
    <w:tmpl w:val="94A28F8A"/>
    <w:lvl w:ilvl="0" w:tplc="F63CDD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E660A"/>
    <w:multiLevelType w:val="multilevel"/>
    <w:tmpl w:val="B498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5B53B8"/>
    <w:multiLevelType w:val="multilevel"/>
    <w:tmpl w:val="14F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795918"/>
    <w:multiLevelType w:val="multilevel"/>
    <w:tmpl w:val="BB8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55180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6D25937"/>
    <w:multiLevelType w:val="multilevel"/>
    <w:tmpl w:val="B108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E81EFA"/>
    <w:multiLevelType w:val="hybridMultilevel"/>
    <w:tmpl w:val="0944E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C93B19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6EE876CD"/>
    <w:multiLevelType w:val="multilevel"/>
    <w:tmpl w:val="0714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6F427EF3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B51219A"/>
    <w:multiLevelType w:val="hybridMultilevel"/>
    <w:tmpl w:val="A5CA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29"/>
  </w:num>
  <w:num w:numId="6">
    <w:abstractNumId w:val="12"/>
  </w:num>
  <w:num w:numId="7">
    <w:abstractNumId w:val="7"/>
  </w:num>
  <w:num w:numId="8">
    <w:abstractNumId w:val="14"/>
  </w:num>
  <w:num w:numId="9">
    <w:abstractNumId w:val="8"/>
  </w:num>
  <w:num w:numId="10">
    <w:abstractNumId w:val="20"/>
  </w:num>
  <w:num w:numId="11">
    <w:abstractNumId w:val="19"/>
  </w:num>
  <w:num w:numId="12">
    <w:abstractNumId w:val="24"/>
  </w:num>
  <w:num w:numId="13">
    <w:abstractNumId w:val="5"/>
  </w:num>
  <w:num w:numId="14">
    <w:abstractNumId w:val="18"/>
  </w:num>
  <w:num w:numId="15">
    <w:abstractNumId w:val="25"/>
  </w:num>
  <w:num w:numId="16">
    <w:abstractNumId w:val="23"/>
  </w:num>
  <w:num w:numId="17">
    <w:abstractNumId w:val="28"/>
  </w:num>
  <w:num w:numId="18">
    <w:abstractNumId w:val="15"/>
  </w:num>
  <w:num w:numId="19">
    <w:abstractNumId w:val="0"/>
  </w:num>
  <w:num w:numId="20">
    <w:abstractNumId w:val="3"/>
  </w:num>
  <w:num w:numId="21">
    <w:abstractNumId w:val="2"/>
  </w:num>
  <w:num w:numId="22">
    <w:abstractNumId w:val="17"/>
  </w:num>
  <w:num w:numId="23">
    <w:abstractNumId w:val="4"/>
  </w:num>
  <w:num w:numId="24">
    <w:abstractNumId w:val="27"/>
  </w:num>
  <w:num w:numId="25">
    <w:abstractNumId w:val="13"/>
  </w:num>
  <w:num w:numId="26">
    <w:abstractNumId w:val="21"/>
  </w:num>
  <w:num w:numId="27">
    <w:abstractNumId w:val="26"/>
  </w:num>
  <w:num w:numId="28">
    <w:abstractNumId w:val="16"/>
  </w:num>
  <w:num w:numId="29">
    <w:abstractNumId w:val="9"/>
  </w:num>
  <w:num w:numId="30">
    <w:abstractNumId w:val="22"/>
  </w:num>
  <w:num w:numId="31">
    <w:abstractNumId w:val="14"/>
  </w:num>
  <w:num w:numId="32">
    <w:abstractNumId w:val="1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D024"/>
  <w:stylePaneSortMethod w:val="0000"/>
  <w:defaultTabStop w:val="720"/>
  <w:characterSpacingControl w:val="doNotCompress"/>
  <w:hdrShapeDefaults>
    <o:shapedefaults v:ext="edit" spidmax="45057"/>
  </w:hdrShapeDefaults>
  <w:footnotePr>
    <w:footnote w:id="0"/>
    <w:footnote w:id="1"/>
  </w:footnotePr>
  <w:endnotePr>
    <w:endnote w:id="0"/>
    <w:endnote w:id="1"/>
  </w:endnotePr>
  <w:compat/>
  <w:rsids>
    <w:rsidRoot w:val="00266E08"/>
    <w:rsid w:val="00000EDF"/>
    <w:rsid w:val="0000679F"/>
    <w:rsid w:val="000A225D"/>
    <w:rsid w:val="000D101F"/>
    <w:rsid w:val="000D3C41"/>
    <w:rsid w:val="00101553"/>
    <w:rsid w:val="001033CC"/>
    <w:rsid w:val="00126EA6"/>
    <w:rsid w:val="0016407A"/>
    <w:rsid w:val="001A0B54"/>
    <w:rsid w:val="001C3B4E"/>
    <w:rsid w:val="001E742B"/>
    <w:rsid w:val="001F26C8"/>
    <w:rsid w:val="002205EB"/>
    <w:rsid w:val="002316DD"/>
    <w:rsid w:val="0023172D"/>
    <w:rsid w:val="00266E08"/>
    <w:rsid w:val="002B0D4E"/>
    <w:rsid w:val="002C0CDC"/>
    <w:rsid w:val="002D2A40"/>
    <w:rsid w:val="002F6F4E"/>
    <w:rsid w:val="00301711"/>
    <w:rsid w:val="00315630"/>
    <w:rsid w:val="00352ED5"/>
    <w:rsid w:val="003E74B5"/>
    <w:rsid w:val="0042665D"/>
    <w:rsid w:val="00455006"/>
    <w:rsid w:val="004A1CE7"/>
    <w:rsid w:val="004E2F35"/>
    <w:rsid w:val="004F46EB"/>
    <w:rsid w:val="00501A5D"/>
    <w:rsid w:val="00517D05"/>
    <w:rsid w:val="00537E01"/>
    <w:rsid w:val="00553D9C"/>
    <w:rsid w:val="00633458"/>
    <w:rsid w:val="0068480B"/>
    <w:rsid w:val="006C33FE"/>
    <w:rsid w:val="006D09E0"/>
    <w:rsid w:val="006E3413"/>
    <w:rsid w:val="00716E90"/>
    <w:rsid w:val="0074371A"/>
    <w:rsid w:val="00783E3C"/>
    <w:rsid w:val="007C67F9"/>
    <w:rsid w:val="00857D84"/>
    <w:rsid w:val="008620A5"/>
    <w:rsid w:val="008811E4"/>
    <w:rsid w:val="008A2D1B"/>
    <w:rsid w:val="008E42FA"/>
    <w:rsid w:val="00901CAE"/>
    <w:rsid w:val="00951E6C"/>
    <w:rsid w:val="0096049D"/>
    <w:rsid w:val="009868FF"/>
    <w:rsid w:val="009C666D"/>
    <w:rsid w:val="009D6D7E"/>
    <w:rsid w:val="00A10572"/>
    <w:rsid w:val="00A359F2"/>
    <w:rsid w:val="00A40B3F"/>
    <w:rsid w:val="00A651E3"/>
    <w:rsid w:val="00A73D79"/>
    <w:rsid w:val="00A740BA"/>
    <w:rsid w:val="00AC1019"/>
    <w:rsid w:val="00B114AA"/>
    <w:rsid w:val="00B477AE"/>
    <w:rsid w:val="00B52F89"/>
    <w:rsid w:val="00B7053B"/>
    <w:rsid w:val="00B807E3"/>
    <w:rsid w:val="00BE7C3B"/>
    <w:rsid w:val="00C0155F"/>
    <w:rsid w:val="00C01713"/>
    <w:rsid w:val="00C202AD"/>
    <w:rsid w:val="00CB1232"/>
    <w:rsid w:val="00CB4C6F"/>
    <w:rsid w:val="00DB2D35"/>
    <w:rsid w:val="00DB46D4"/>
    <w:rsid w:val="00DD2036"/>
    <w:rsid w:val="00E22B9C"/>
    <w:rsid w:val="00E34D34"/>
    <w:rsid w:val="00E57387"/>
    <w:rsid w:val="00E57890"/>
    <w:rsid w:val="00ED3F8C"/>
    <w:rsid w:val="00F44E36"/>
    <w:rsid w:val="00F55DEE"/>
    <w:rsid w:val="00F67A0A"/>
    <w:rsid w:val="00F864E2"/>
    <w:rsid w:val="00FA7749"/>
    <w:rsid w:val="00FD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Heading1"/>
    <w:next w:val="Normal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Heading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Heading1Char"/>
    <w:link w:val="LabTitle"/>
    <w:rsid w:val="000A225D"/>
    <w:rPr>
      <w:rFonts w:ascii="Arial" w:hAnsi="Arial"/>
      <w:b/>
      <w:bCs/>
      <w:sz w:val="36"/>
      <w:lang w:val="en-GB"/>
    </w:rPr>
  </w:style>
  <w:style w:type="paragraph" w:customStyle="1" w:styleId="IndentedText">
    <w:name w:val="IndentedText"/>
    <w:basedOn w:val="Normal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Heading2Char"/>
    <w:link w:val="DocHeader"/>
    <w:rsid w:val="009C666D"/>
    <w:rPr>
      <w:rFonts w:ascii="Arial" w:hAnsi="Arial"/>
      <w:sz w:val="2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DefaultParagraphFont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Heading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Normal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0">
    <w:name w:val="ListParagraph"/>
    <w:basedOn w:val="Normal"/>
    <w:link w:val="ListParagraphChar0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DefaultParagraphFont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Heading3"/>
    <w:next w:val="ListParagraph0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4D34"/>
  </w:style>
  <w:style w:type="character" w:customStyle="1" w:styleId="ListParagraphChar0">
    <w:name w:val="ListParagraph Char"/>
    <w:basedOn w:val="ListParagraphChar"/>
    <w:link w:val="ListParagraph0"/>
    <w:rsid w:val="007C67F9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Heading3Char"/>
    <w:link w:val="PartHeader"/>
    <w:rsid w:val="00301711"/>
    <w:rPr>
      <w:rFonts w:ascii="Arial" w:hAnsi="Arial" w:cs="Arial"/>
      <w:sz w:val="24"/>
      <w:szCs w:val="24"/>
    </w:rPr>
  </w:style>
  <w:style w:type="paragraph" w:customStyle="1" w:styleId="CodeSegment">
    <w:name w:val="CodeSegment"/>
    <w:basedOn w:val="Normal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DefaultParagraphFont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</w:style>
  <w:style w:type="paragraph" w:customStyle="1" w:styleId="SolutionHeader">
    <w:name w:val="SolutionHeader"/>
    <w:basedOn w:val="PartTitle"/>
    <w:next w:val="ListParagraph0"/>
    <w:link w:val="SolutionHeaderChar"/>
    <w:qFormat/>
    <w:rsid w:val="001C3B4E"/>
    <w:pPr>
      <w:spacing w:before="240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Heading2Char"/>
    <w:link w:val="PartTitle"/>
    <w:rsid w:val="00716E90"/>
    <w:rPr>
      <w:rFonts w:ascii="Arial" w:hAnsi="Arial" w:cs="Arial"/>
      <w:b/>
      <w:bCs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b/>
      <w:bCs/>
      <w:shd w:val="clear" w:color="auto" w:fill="FFFF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Normal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Normal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DefaultParagraphFont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</w:style>
  <w:style w:type="character" w:customStyle="1" w:styleId="WarningChar">
    <w:name w:val="Warning Char"/>
    <w:basedOn w:val="DefaultParagraphFont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2C0CD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2C0CDC"/>
  </w:style>
  <w:style w:type="character" w:customStyle="1" w:styleId="HeaderChar">
    <w:name w:val="Header Char"/>
    <w:basedOn w:val="DefaultParagraphFont"/>
    <w:link w:val="Header"/>
    <w:uiPriority w:val="99"/>
    <w:semiHidden/>
    <w:rsid w:val="003E74B5"/>
  </w:style>
  <w:style w:type="paragraph" w:styleId="Footer">
    <w:name w:val="footer"/>
    <w:basedOn w:val="Normal"/>
    <w:link w:val="Footer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B5"/>
  </w:style>
  <w:style w:type="character" w:styleId="PlaceholderText">
    <w:name w:val="Placeholder Text"/>
    <w:basedOn w:val="DefaultParagraphFont"/>
    <w:uiPriority w:val="99"/>
    <w:semiHidden/>
    <w:rsid w:val="008620A5"/>
    <w:rPr>
      <w:color w:val="808080"/>
    </w:rPr>
  </w:style>
  <w:style w:type="paragraph" w:customStyle="1" w:styleId="Code">
    <w:name w:val="Code"/>
    <w:basedOn w:val="Norm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DefaultParagraphFont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0"/>
    <w:link w:val="GoalsChar"/>
    <w:qFormat/>
    <w:rsid w:val="001C3B4E"/>
    <w:pPr>
      <w:numPr>
        <w:numId w:val="30"/>
      </w:numPr>
    </w:pPr>
  </w:style>
  <w:style w:type="paragraph" w:customStyle="1" w:styleId="LabSteps">
    <w:name w:val="LabSteps"/>
    <w:basedOn w:val="ListParagraph0"/>
    <w:link w:val="LabStepsChar"/>
    <w:qFormat/>
    <w:rsid w:val="00783E3C"/>
    <w:pPr>
      <w:numPr>
        <w:numId w:val="31"/>
      </w:numPr>
    </w:pPr>
  </w:style>
  <w:style w:type="character" w:customStyle="1" w:styleId="GoalsChar">
    <w:name w:val="Goals Char"/>
    <w:basedOn w:val="ListParagraphChar0"/>
    <w:link w:val="Goals"/>
    <w:rsid w:val="001C3B4E"/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0"/>
    <w:link w:val="LabSteps"/>
    <w:rsid w:val="00553D9C"/>
  </w:style>
  <w:style w:type="paragraph" w:styleId="DocumentMap">
    <w:name w:val="Document Map"/>
    <w:basedOn w:val="Normal"/>
    <w:link w:val="DocumentMap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lWebChar"/>
    <w:link w:val="PartIntroParagraph"/>
    <w:rsid w:val="00553D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urana\My%20Documents\My%20FolderShare\Architecture%20course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DF5C47EEF24909BD066B7634081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3F81-D6FE-4C79-910B-F8FDC4C7547B}"/>
      </w:docPartPr>
      <w:docPartBody>
        <w:p w:rsidR="00950FB0" w:rsidRDefault="001E7CF7">
          <w:pPr>
            <w:pStyle w:val="26DF5C47EEF24909BD066B76340810F6"/>
          </w:pPr>
          <w:r>
            <w:rPr>
              <w:rStyle w:val="PlaceholderText"/>
            </w:rPr>
            <w:t>Enter any special setup-issues etc for the lab</w:t>
          </w:r>
          <w:r w:rsidRPr="00905A0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/>
  <w:defaultTabStop w:val="720"/>
  <w:characterSpacingControl w:val="doNotCompress"/>
  <w:compat>
    <w:useFELayout/>
  </w:compat>
  <w:rsids>
    <w:rsidRoot w:val="000B3EE3"/>
    <w:rsid w:val="000B3EE3"/>
    <w:rsid w:val="001E7CF7"/>
    <w:rsid w:val="00950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EE3"/>
    <w:rPr>
      <w:color w:val="808080"/>
    </w:rPr>
  </w:style>
  <w:style w:type="paragraph" w:customStyle="1" w:styleId="768619EBF6B1430983CE1775C1EB4084">
    <w:name w:val="768619EBF6B1430983CE1775C1EB4084"/>
    <w:rsid w:val="00950FB0"/>
  </w:style>
  <w:style w:type="paragraph" w:customStyle="1" w:styleId="50EB171FC3F045AB918A7FE1D6ACB1B4">
    <w:name w:val="50EB171FC3F045AB918A7FE1D6ACB1B4"/>
    <w:rsid w:val="00950FB0"/>
  </w:style>
  <w:style w:type="paragraph" w:customStyle="1" w:styleId="4D0F692F59B343D2A202D3D62B88310C">
    <w:name w:val="4D0F692F59B343D2A202D3D62B88310C"/>
    <w:rsid w:val="00950FB0"/>
  </w:style>
  <w:style w:type="paragraph" w:customStyle="1" w:styleId="0A259FD1D9704AAD8712BF156D0113FC">
    <w:name w:val="0A259FD1D9704AAD8712BF156D0113FC"/>
    <w:rsid w:val="00950FB0"/>
  </w:style>
  <w:style w:type="paragraph" w:customStyle="1" w:styleId="26DF5C47EEF24909BD066B76340810F6">
    <w:name w:val="26DF5C47EEF24909BD066B76340810F6"/>
    <w:rsid w:val="00950FB0"/>
  </w:style>
  <w:style w:type="paragraph" w:customStyle="1" w:styleId="AA466CBA26A04F0B893A0547FDC8700D">
    <w:name w:val="AA466CBA26A04F0B893A0547FDC8700D"/>
    <w:rsid w:val="00950FB0"/>
  </w:style>
  <w:style w:type="paragraph" w:customStyle="1" w:styleId="77D3BFC3D2B04C6D8FB8D287645E4772">
    <w:name w:val="77D3BFC3D2B04C6D8FB8D287645E4772"/>
    <w:rsid w:val="00950FB0"/>
  </w:style>
  <w:style w:type="paragraph" w:customStyle="1" w:styleId="0A6EA5103F084A409542ACE869672416">
    <w:name w:val="0A6EA5103F084A409542ACE869672416"/>
    <w:rsid w:val="00950FB0"/>
  </w:style>
  <w:style w:type="paragraph" w:customStyle="1" w:styleId="04F855F3DC814A3F9BDA54EC2F60FB77">
    <w:name w:val="04F855F3DC814A3F9BDA54EC2F60FB77"/>
    <w:rsid w:val="00950FB0"/>
  </w:style>
  <w:style w:type="paragraph" w:customStyle="1" w:styleId="BF442367F4BE4097A0CF1B5A5C68B791">
    <w:name w:val="BF442367F4BE4097A0CF1B5A5C68B791"/>
    <w:rsid w:val="00950FB0"/>
  </w:style>
  <w:style w:type="paragraph" w:customStyle="1" w:styleId="8BAFB03268994E82BB3B30738919401A">
    <w:name w:val="8BAFB03268994E82BB3B30738919401A"/>
    <w:rsid w:val="00950FB0"/>
  </w:style>
  <w:style w:type="paragraph" w:customStyle="1" w:styleId="A1C462529D3E4E1986952AB543FC4C08">
    <w:name w:val="A1C462529D3E4E1986952AB543FC4C08"/>
    <w:rsid w:val="00950FB0"/>
  </w:style>
  <w:style w:type="paragraph" w:customStyle="1" w:styleId="D5EC641FD7AC4BC09CC2D48CF395C3C6">
    <w:name w:val="D5EC641FD7AC4BC09CC2D48CF395C3C6"/>
    <w:rsid w:val="00950FB0"/>
  </w:style>
  <w:style w:type="paragraph" w:customStyle="1" w:styleId="561438A352EA43FE8E8FC2EF9D9817BD">
    <w:name w:val="561438A352EA43FE8E8FC2EF9D9817BD"/>
    <w:rsid w:val="00950FB0"/>
  </w:style>
  <w:style w:type="paragraph" w:customStyle="1" w:styleId="6EC341CC61A24536AD07C3766520C5E2">
    <w:name w:val="6EC341CC61A24536AD07C3766520C5E2"/>
    <w:rsid w:val="00950FB0"/>
  </w:style>
  <w:style w:type="paragraph" w:customStyle="1" w:styleId="EADFB3114D2D4173B61D3CFFB2EC4F94">
    <w:name w:val="EADFB3114D2D4173B61D3CFFB2EC4F94"/>
    <w:rsid w:val="00950FB0"/>
  </w:style>
  <w:style w:type="paragraph" w:customStyle="1" w:styleId="436E62298EE2473D830A07FF7DF95E0A">
    <w:name w:val="436E62298EE2473D830A07FF7DF95E0A"/>
    <w:rsid w:val="000B3EE3"/>
  </w:style>
  <w:style w:type="paragraph" w:customStyle="1" w:styleId="34628B8ED8EF49E1B624764AA478ED16">
    <w:name w:val="34628B8ED8EF49E1B624764AA478ED16"/>
    <w:rsid w:val="000B3EE3"/>
  </w:style>
  <w:style w:type="paragraph" w:customStyle="1" w:styleId="BA2CD3CF677542058F13B91EDF409C62">
    <w:name w:val="BA2CD3CF677542058F13B91EDF409C62"/>
    <w:rsid w:val="000B3EE3"/>
  </w:style>
  <w:style w:type="paragraph" w:customStyle="1" w:styleId="73FC059D5E51422AA0D5E195F34D1DBC">
    <w:name w:val="73FC059D5E51422AA0D5E195F34D1DBC"/>
    <w:rsid w:val="000B3EE3"/>
  </w:style>
  <w:style w:type="paragraph" w:customStyle="1" w:styleId="6FB589AE149448B682686E283EFFA6B8">
    <w:name w:val="6FB589AE149448B682686E283EFFA6B8"/>
    <w:rsid w:val="000B3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899C-6C3C-496D-9161-8A349B36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167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DevelopMentor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 Surana</dc:creator>
  <cp:lastModifiedBy>student</cp:lastModifiedBy>
  <cp:revision>4</cp:revision>
  <dcterms:created xsi:type="dcterms:W3CDTF">2008-10-19T21:09:00Z</dcterms:created>
  <dcterms:modified xsi:type="dcterms:W3CDTF">2008-10-20T16:06:00Z</dcterms:modified>
</cp:coreProperties>
</file>